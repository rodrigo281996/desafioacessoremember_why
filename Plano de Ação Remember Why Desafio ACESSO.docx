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8B" w:rsidRPr="00C62EE0" w:rsidRDefault="00DE73BB">
      <w:pPr>
        <w:pStyle w:val="Ttulo"/>
        <w:jc w:val="right"/>
      </w:pPr>
      <w:r>
        <w:t>Remember Why</w:t>
      </w:r>
    </w:p>
    <w:p w:rsidR="0057428B" w:rsidRDefault="0057428B"/>
    <w:p w:rsidR="0057428B" w:rsidRDefault="00A40170">
      <w:pPr>
        <w:pStyle w:val="Ttulo"/>
        <w:jc w:val="right"/>
      </w:pPr>
      <w:r>
        <w:t xml:space="preserve"> </w:t>
      </w:r>
      <w:r w:rsidR="005143EC">
        <w:fldChar w:fldCharType="begin"/>
      </w:r>
      <w:r w:rsidR="005143EC" w:rsidRPr="00DE73BB">
        <w:instrText xml:space="preserve"> TITLE  \* MERGEFORMAT </w:instrText>
      </w:r>
      <w:r w:rsidR="005143EC">
        <w:fldChar w:fldCharType="separate"/>
      </w:r>
      <w:r>
        <w:t xml:space="preserve">Plano de </w:t>
      </w:r>
      <w:r w:rsidR="008E4BB8">
        <w:t>a</w:t>
      </w:r>
      <w:r w:rsidR="00241DDD">
        <w:t xml:space="preserve">ção e </w:t>
      </w:r>
      <w:r w:rsidR="008E4BB8">
        <w:t>d</w:t>
      </w:r>
      <w:r w:rsidR="00BA61FD">
        <w:t>esenvolvimento de s</w:t>
      </w:r>
      <w:r>
        <w:t>oftware</w:t>
      </w:r>
      <w:r w:rsidR="005143EC">
        <w:fldChar w:fldCharType="end"/>
      </w:r>
    </w:p>
    <w:p w:rsidR="0057428B" w:rsidRDefault="0057428B">
      <w:pPr>
        <w:pStyle w:val="Ttulo"/>
        <w:jc w:val="right"/>
      </w:pPr>
    </w:p>
    <w:p w:rsidR="0057428B" w:rsidRDefault="0057428B">
      <w:pPr>
        <w:pStyle w:val="Ttulo"/>
        <w:rPr>
          <w:sz w:val="28"/>
        </w:rPr>
      </w:pPr>
    </w:p>
    <w:p w:rsidR="0057428B" w:rsidRDefault="0057428B"/>
    <w:p w:rsidR="0057428B" w:rsidRDefault="0057428B" w:rsidP="00BD4F82">
      <w:pPr>
        <w:pStyle w:val="InfoBlue"/>
        <w:sectPr w:rsidR="0057428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D0EBB" w:rsidRDefault="000D0EBB" w:rsidP="00304F05">
      <w:pPr>
        <w:pStyle w:val="Ttulo"/>
        <w:jc w:val="left"/>
      </w:pPr>
    </w:p>
    <w:p w:rsidR="0057428B" w:rsidRPr="00EE794C" w:rsidRDefault="00EE794C" w:rsidP="00EE794C">
      <w:pPr>
        <w:pStyle w:val="Ttulo1"/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before="240" w:after="120" w:line="240" w:lineRule="auto"/>
        <w:contextualSpacing/>
        <w:jc w:val="both"/>
        <w:rPr>
          <w:rFonts w:cs="Arial"/>
          <w:kern w:val="28"/>
          <w:sz w:val="28"/>
          <w:lang w:eastAsia="pt-BR"/>
        </w:rPr>
      </w:pPr>
      <w:r>
        <w:rPr>
          <w:rFonts w:cs="Arial"/>
          <w:kern w:val="28"/>
          <w:sz w:val="28"/>
          <w:lang w:eastAsia="pt-BR"/>
        </w:rPr>
        <w:t>Planejamento</w:t>
      </w:r>
    </w:p>
    <w:p w:rsidR="009348B8" w:rsidRDefault="009348B8" w:rsidP="000E0A1F">
      <w:pPr>
        <w:pStyle w:val="Fantastico"/>
        <w:ind w:firstLine="0"/>
        <w:rPr>
          <w:lang w:val="pt-PT"/>
        </w:rPr>
      </w:pPr>
      <w:bookmarkStart w:id="0" w:name="_Toc258518136"/>
      <w:bookmarkStart w:id="1" w:name="_Toc447095882"/>
    </w:p>
    <w:p w:rsidR="009348B8" w:rsidRPr="00EE794C" w:rsidRDefault="009348B8" w:rsidP="009348B8">
      <w:pPr>
        <w:pStyle w:val="Ttulo2"/>
        <w:rPr>
          <w:sz w:val="24"/>
        </w:rPr>
      </w:pPr>
      <w:r>
        <w:rPr>
          <w:sz w:val="24"/>
        </w:rPr>
        <w:t xml:space="preserve">Desafio </w:t>
      </w:r>
    </w:p>
    <w:p w:rsidR="009348B8" w:rsidRPr="00437FAA" w:rsidRDefault="009348B8" w:rsidP="009348B8"/>
    <w:p w:rsidR="009348B8" w:rsidRDefault="00880587" w:rsidP="009348B8">
      <w:pPr>
        <w:pStyle w:val="Fantastico"/>
        <w:rPr>
          <w:lang w:val="pt-PT"/>
        </w:rPr>
      </w:pPr>
      <w:r>
        <w:rPr>
          <w:lang w:val="pt-PT"/>
        </w:rPr>
        <w:t>Desenvolver um sistema em formato de CRUD (Create, Read, Update e Delete) utilizando uma dessas linguagens de programação: C, C++, Java, PHP ou Go.</w:t>
      </w:r>
    </w:p>
    <w:p w:rsidR="000E0A1F" w:rsidRDefault="00880587" w:rsidP="000E0A1F">
      <w:pPr>
        <w:pStyle w:val="Fantastico"/>
        <w:rPr>
          <w:lang w:val="pt-PT"/>
        </w:rPr>
      </w:pPr>
      <w:r>
        <w:rPr>
          <w:lang w:val="pt-PT"/>
        </w:rPr>
        <w:t>Seu CRUD deve funcionar como um gerenciador de senhas, no qual o usuário vai utilizar para centralizar e armazenar todas as senhas que ele quiser. Salve essas informações em um banco de dados também de sua preferência e desenvolva uma interface para facilitar a experiência do usuário. Ao final do processo, envie seu código para o Github e compartilhe o link no desafio da plataforma.</w:t>
      </w:r>
    </w:p>
    <w:p w:rsidR="000E0A1F" w:rsidRPr="00EE794C" w:rsidRDefault="004335B3" w:rsidP="000E0A1F">
      <w:pPr>
        <w:pStyle w:val="Ttulo2"/>
        <w:rPr>
          <w:sz w:val="24"/>
        </w:rPr>
      </w:pPr>
      <w:r>
        <w:rPr>
          <w:sz w:val="24"/>
        </w:rPr>
        <w:t>Ambiente de desenvolvimento integrado</w:t>
      </w:r>
    </w:p>
    <w:p w:rsidR="000E0A1F" w:rsidRPr="00437FAA" w:rsidRDefault="000E0A1F" w:rsidP="000E0A1F"/>
    <w:p w:rsidR="000E0A1F" w:rsidRDefault="006176E8" w:rsidP="000E0A1F">
      <w:pPr>
        <w:pStyle w:val="Fantastico"/>
        <w:rPr>
          <w:lang w:val="pt-PT"/>
        </w:rPr>
      </w:pPr>
      <w:proofErr w:type="gramStart"/>
      <w:r>
        <w:rPr>
          <w:lang w:val="pt-PT"/>
        </w:rPr>
        <w:t>A IDE</w:t>
      </w:r>
      <w:proofErr w:type="gramEnd"/>
      <w:r>
        <w:rPr>
          <w:lang w:val="pt-PT"/>
        </w:rPr>
        <w:t xml:space="preserve"> </w:t>
      </w:r>
      <w:r w:rsidR="00D55542">
        <w:rPr>
          <w:lang w:val="pt-PT"/>
        </w:rPr>
        <w:t>usada</w:t>
      </w:r>
      <w:r>
        <w:rPr>
          <w:lang w:val="pt-PT"/>
        </w:rPr>
        <w:t xml:space="preserve"> no desenvolvimento do sistema Remember Why será a Netbeans, pois permite um desenvolvimento rápido de aplicações desktop, realçando sintática e semanticamente o código-fonte do sistema facilitando a programação das atividades.</w:t>
      </w:r>
    </w:p>
    <w:p w:rsidR="004D6534" w:rsidRPr="00EE794C" w:rsidRDefault="004D6534" w:rsidP="004D6534">
      <w:pPr>
        <w:pStyle w:val="Ttulo2"/>
        <w:rPr>
          <w:sz w:val="24"/>
        </w:rPr>
      </w:pPr>
      <w:r>
        <w:rPr>
          <w:sz w:val="24"/>
        </w:rPr>
        <w:t xml:space="preserve">Linguagem de programação </w:t>
      </w:r>
    </w:p>
    <w:p w:rsidR="004D6534" w:rsidRPr="00437FAA" w:rsidRDefault="004D6534" w:rsidP="004D6534"/>
    <w:p w:rsidR="004D6534" w:rsidRDefault="004D6534" w:rsidP="004D6534">
      <w:pPr>
        <w:pStyle w:val="Fantastico"/>
        <w:rPr>
          <w:lang w:val="pt-PT"/>
        </w:rPr>
      </w:pPr>
      <w:r>
        <w:rPr>
          <w:lang w:val="pt-PT"/>
        </w:rPr>
        <w:t>A linguagem de programação</w:t>
      </w:r>
      <w:r w:rsidR="00D55542">
        <w:rPr>
          <w:lang w:val="pt-PT"/>
        </w:rPr>
        <w:t xml:space="preserve"> utilizada</w:t>
      </w:r>
      <w:r>
        <w:rPr>
          <w:lang w:val="pt-PT"/>
        </w:rPr>
        <w:t xml:space="preserve"> no código-fonte do sistema é o JAVA SE, </w:t>
      </w:r>
      <w:r w:rsidR="000F56B3">
        <w:rPr>
          <w:lang w:val="pt-PT"/>
        </w:rPr>
        <w:t>foi escolhida devido à familiaridade com o desenvolvedor e por fornecer recursos robustos para o desenvolvimento do sistema.</w:t>
      </w:r>
    </w:p>
    <w:p w:rsidR="0087339F" w:rsidRPr="00EE794C" w:rsidRDefault="0087339F" w:rsidP="0087339F">
      <w:pPr>
        <w:pStyle w:val="Ttulo2"/>
        <w:rPr>
          <w:sz w:val="24"/>
        </w:rPr>
      </w:pPr>
      <w:r>
        <w:rPr>
          <w:sz w:val="24"/>
        </w:rPr>
        <w:t>Interface Gráfica</w:t>
      </w:r>
    </w:p>
    <w:p w:rsidR="0087339F" w:rsidRPr="00437FAA" w:rsidRDefault="0087339F" w:rsidP="0087339F"/>
    <w:p w:rsidR="0087339F" w:rsidRDefault="009F7582" w:rsidP="0087339F">
      <w:pPr>
        <w:pStyle w:val="Fantastico"/>
        <w:rPr>
          <w:lang w:val="pt-PT"/>
        </w:rPr>
      </w:pPr>
      <w:r>
        <w:rPr>
          <w:lang w:val="pt-PT"/>
        </w:rPr>
        <w:t>A API de interface gráfica escolhida é a Swing, pois já vem com um Look-and-Feel (suas cores, formatos e etc.) de forma agradável ao usuário e suportadas por outras plataformas. A GUI Builder realiza automaticamente o espaçamento e o alinhamento dos contêineres e controles</w:t>
      </w:r>
      <w:r w:rsidR="004304CE">
        <w:rPr>
          <w:lang w:val="pt-PT"/>
        </w:rPr>
        <w:t xml:space="preserve"> per</w:t>
      </w:r>
      <w:r w:rsidR="00F071AD">
        <w:rPr>
          <w:lang w:val="pt-PT"/>
        </w:rPr>
        <w:t xml:space="preserve">mitindo </w:t>
      </w:r>
      <w:r w:rsidR="008559AC">
        <w:rPr>
          <w:lang w:val="pt-PT"/>
        </w:rPr>
        <w:t>um visual mais harmonioso</w:t>
      </w:r>
      <w:r>
        <w:rPr>
          <w:lang w:val="pt-PT"/>
        </w:rPr>
        <w:t>.</w:t>
      </w:r>
    </w:p>
    <w:p w:rsidR="003077AA" w:rsidRDefault="003077AA" w:rsidP="003077AA">
      <w:pPr>
        <w:pStyle w:val="Fantastico"/>
        <w:rPr>
          <w:lang w:val="pt-PT"/>
        </w:rPr>
      </w:pPr>
    </w:p>
    <w:p w:rsidR="003077AA" w:rsidRDefault="003077AA" w:rsidP="003077AA">
      <w:pPr>
        <w:pStyle w:val="Fantastico"/>
        <w:rPr>
          <w:lang w:val="pt-PT"/>
        </w:rPr>
      </w:pPr>
    </w:p>
    <w:p w:rsidR="003077AA" w:rsidRDefault="003077AA" w:rsidP="003077AA">
      <w:pPr>
        <w:pStyle w:val="Fantastico"/>
        <w:rPr>
          <w:lang w:val="pt-PT"/>
        </w:rPr>
      </w:pPr>
    </w:p>
    <w:p w:rsidR="003077AA" w:rsidRDefault="003077AA" w:rsidP="003077AA">
      <w:pPr>
        <w:pStyle w:val="Fantastico"/>
        <w:rPr>
          <w:lang w:val="pt-PT"/>
        </w:rPr>
      </w:pPr>
    </w:p>
    <w:p w:rsidR="009F7C49" w:rsidRDefault="009F7C49" w:rsidP="009F7C49">
      <w:pPr>
        <w:pStyle w:val="Ttulo2"/>
        <w:rPr>
          <w:sz w:val="24"/>
        </w:rPr>
      </w:pPr>
      <w:r>
        <w:rPr>
          <w:sz w:val="24"/>
        </w:rPr>
        <w:lastRenderedPageBreak/>
        <w:t>Banco de dados</w:t>
      </w:r>
    </w:p>
    <w:p w:rsidR="009F7C49" w:rsidRPr="009F7C49" w:rsidRDefault="009F7C49" w:rsidP="009F7C49"/>
    <w:p w:rsidR="009F7C49" w:rsidRDefault="00523F42" w:rsidP="009F7C49">
      <w:pPr>
        <w:pStyle w:val="Fantastico"/>
        <w:rPr>
          <w:lang w:val="pt-PT"/>
        </w:rPr>
      </w:pPr>
      <w:r>
        <w:rPr>
          <w:lang w:val="pt-PT"/>
        </w:rPr>
        <w:t xml:space="preserve">O banco de dados </w:t>
      </w:r>
      <w:r w:rsidR="00D55542">
        <w:rPr>
          <w:lang w:val="pt-PT"/>
        </w:rPr>
        <w:t>escolhido</w:t>
      </w:r>
      <w:r>
        <w:rPr>
          <w:lang w:val="pt-PT"/>
        </w:rPr>
        <w:t xml:space="preserve"> é o Java DB ou conhecido também como Apache Derby, ele é integrado a IDE Netbeans e permite criar e gerenciar o banco utilizando interface gráfica, utiliza o driver de JDBC</w:t>
      </w:r>
      <w:r w:rsidR="000A2B70">
        <w:rPr>
          <w:lang w:val="pt-PT"/>
        </w:rPr>
        <w:t xml:space="preserve"> que cha</w:t>
      </w:r>
      <w:r w:rsidR="00521900">
        <w:rPr>
          <w:lang w:val="pt-PT"/>
        </w:rPr>
        <w:t>ma o banco de dados Derby local</w:t>
      </w:r>
      <w:r w:rsidR="009407A9">
        <w:rPr>
          <w:lang w:val="pt-PT"/>
        </w:rPr>
        <w:t>.</w:t>
      </w:r>
    </w:p>
    <w:p w:rsidR="00425B9F" w:rsidRDefault="00425B9F" w:rsidP="00425B9F">
      <w:pPr>
        <w:pStyle w:val="Ttulo2"/>
        <w:rPr>
          <w:sz w:val="24"/>
        </w:rPr>
      </w:pPr>
      <w:r>
        <w:rPr>
          <w:sz w:val="24"/>
        </w:rPr>
        <w:t>Criptografia</w:t>
      </w:r>
    </w:p>
    <w:p w:rsidR="00425B9F" w:rsidRPr="00425B9F" w:rsidRDefault="00425B9F" w:rsidP="00425B9F"/>
    <w:p w:rsidR="00425B9F" w:rsidRDefault="00425B9F" w:rsidP="00425B9F">
      <w:pPr>
        <w:pStyle w:val="Fantastico"/>
        <w:rPr>
          <w:lang w:val="pt-PT"/>
        </w:rPr>
      </w:pPr>
      <w:r>
        <w:rPr>
          <w:lang w:val="pt-PT"/>
        </w:rPr>
        <w:t xml:space="preserve">A criptografia utilizada é a Base64, ela é usada comumente para criptografar dados binários e os traduz para uma representação </w:t>
      </w:r>
      <w:r w:rsidR="003077AA">
        <w:rPr>
          <w:lang w:val="pt-PT"/>
        </w:rPr>
        <w:t>Base64</w:t>
      </w:r>
      <w:r>
        <w:rPr>
          <w:lang w:val="pt-PT"/>
        </w:rPr>
        <w:t>, na aplicação ela é usada desde o momento em que o usuário cadastra sua senha</w:t>
      </w:r>
      <w:r w:rsidR="003501FF">
        <w:rPr>
          <w:lang w:val="pt-PT"/>
        </w:rPr>
        <w:t xml:space="preserve">, então os dados são criptografados e armazenados no banco de dados, no momento que os dados precisam ser visualizados de forma centralizada é feita a descriptografia </w:t>
      </w:r>
      <w:r w:rsidR="00B53711">
        <w:rPr>
          <w:lang w:val="pt-PT"/>
        </w:rPr>
        <w:t>para exibir os dados originais para o usuário.</w:t>
      </w:r>
    </w:p>
    <w:p w:rsidR="00037FAD" w:rsidRPr="00EE794C" w:rsidRDefault="00037FAD" w:rsidP="00037FAD">
      <w:pPr>
        <w:pStyle w:val="Ttulo1"/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before="240" w:after="120" w:line="240" w:lineRule="auto"/>
        <w:contextualSpacing/>
        <w:jc w:val="both"/>
        <w:rPr>
          <w:rFonts w:cs="Arial"/>
          <w:kern w:val="28"/>
          <w:sz w:val="28"/>
          <w:lang w:eastAsia="pt-BR"/>
        </w:rPr>
      </w:pPr>
      <w:r>
        <w:rPr>
          <w:rFonts w:cs="Arial"/>
          <w:kern w:val="28"/>
          <w:sz w:val="28"/>
          <w:lang w:eastAsia="pt-BR"/>
        </w:rPr>
        <w:t>Execução</w:t>
      </w:r>
    </w:p>
    <w:p w:rsidR="00037FAD" w:rsidRDefault="00037FAD" w:rsidP="00747001"/>
    <w:p w:rsidR="00C65336" w:rsidRDefault="00C65336" w:rsidP="00C65336">
      <w:pPr>
        <w:pStyle w:val="Ttulo1"/>
        <w:ind w:left="720" w:hanging="720"/>
      </w:pPr>
      <w:r>
        <w:t>Visão do Projeto</w:t>
      </w:r>
    </w:p>
    <w:p w:rsidR="00C65336" w:rsidRPr="00437FAA" w:rsidRDefault="00C65336" w:rsidP="00C65336"/>
    <w:p w:rsidR="00C65336" w:rsidRPr="00437FAA" w:rsidRDefault="00C65336" w:rsidP="00C65336">
      <w:pPr>
        <w:pStyle w:val="Ttulo2"/>
        <w:rPr>
          <w:sz w:val="22"/>
        </w:rPr>
      </w:pPr>
      <w:bookmarkStart w:id="2" w:name="_Toc258518137"/>
      <w:r w:rsidRPr="00437FAA">
        <w:rPr>
          <w:sz w:val="22"/>
        </w:rPr>
        <w:t>Propósito do Projeto, Escopo e Objetivos</w:t>
      </w:r>
      <w:bookmarkEnd w:id="2"/>
    </w:p>
    <w:p w:rsidR="00C65336" w:rsidRDefault="00C65336" w:rsidP="00C65336">
      <w:pPr>
        <w:pStyle w:val="InfoBlue"/>
      </w:pPr>
    </w:p>
    <w:p w:rsidR="00C65336" w:rsidRDefault="00C65336" w:rsidP="00C65336">
      <w:pPr>
        <w:pStyle w:val="Fantastico"/>
        <w:rPr>
          <w:lang w:val="pt-PT"/>
        </w:rPr>
      </w:pPr>
      <w:r w:rsidRPr="000A370B">
        <w:rPr>
          <w:lang w:val="pt-PT"/>
        </w:rPr>
        <w:t>De</w:t>
      </w:r>
      <w:r>
        <w:rPr>
          <w:lang w:val="pt-PT"/>
        </w:rPr>
        <w:t>senvolvimento de um sistema de gerenciamento de senhas onde o usuário pode guardar todas as senhas que ele quiser.</w:t>
      </w:r>
    </w:p>
    <w:p w:rsidR="00C65336" w:rsidRPr="00E4078F" w:rsidRDefault="00C65336" w:rsidP="00C65336">
      <w:pPr>
        <w:pStyle w:val="Fantastico"/>
        <w:rPr>
          <w:sz w:val="6"/>
          <w:lang w:val="pt-PT"/>
        </w:rPr>
      </w:pPr>
    </w:p>
    <w:p w:rsidR="00C65336" w:rsidRPr="000A370B" w:rsidRDefault="00C65336" w:rsidP="00C65336">
      <w:pPr>
        <w:pStyle w:val="Corpodetexto"/>
        <w:ind w:left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Cadastro de usuário e Login no sistema</w:t>
      </w:r>
    </w:p>
    <w:p w:rsidR="00C65336" w:rsidRDefault="00C65336" w:rsidP="00C65336">
      <w:pPr>
        <w:pStyle w:val="Fantastico"/>
        <w:rPr>
          <w:lang w:val="pt-PT"/>
        </w:rPr>
      </w:pPr>
      <w:r>
        <w:rPr>
          <w:lang w:val="pt-PT"/>
        </w:rPr>
        <w:t>É possível cadastrar um novo usuário no banco de dados e posteriormente acessar o sistema por meio da tela de Login.</w:t>
      </w:r>
    </w:p>
    <w:p w:rsidR="00C65336" w:rsidRDefault="00C65336" w:rsidP="00C65336">
      <w:pPr>
        <w:pStyle w:val="Fantastico"/>
        <w:rPr>
          <w:lang w:val="pt-PT"/>
        </w:rPr>
      </w:pPr>
      <w:r>
        <w:rPr>
          <w:noProof/>
          <w:lang w:eastAsia="pt-BR"/>
        </w:rPr>
        <w:lastRenderedPageBreak/>
        <w:drawing>
          <wp:inline distT="0" distB="0" distL="0" distR="0" wp14:anchorId="6BF08B8F" wp14:editId="0626E7E9">
            <wp:extent cx="5112000" cy="2847600"/>
            <wp:effectExtent l="19050" t="19050" r="12700" b="1016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84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336" w:rsidRPr="00A36726" w:rsidRDefault="00C65336" w:rsidP="00C65336">
      <w:pPr>
        <w:pStyle w:val="Fantastico"/>
        <w:rPr>
          <w:sz w:val="8"/>
          <w:lang w:val="pt-PT"/>
        </w:rPr>
      </w:pPr>
    </w:p>
    <w:p w:rsidR="00C65336" w:rsidRPr="00E4078F" w:rsidRDefault="00C65336" w:rsidP="00C65336">
      <w:pPr>
        <w:pStyle w:val="Fantastico"/>
        <w:rPr>
          <w:sz w:val="2"/>
          <w:lang w:val="pt-PT"/>
        </w:rPr>
      </w:pPr>
    </w:p>
    <w:p w:rsidR="00C65336" w:rsidRPr="00E4078F" w:rsidRDefault="00C65336" w:rsidP="00C65336">
      <w:pPr>
        <w:pStyle w:val="Fantastico"/>
        <w:rPr>
          <w:sz w:val="4"/>
          <w:lang w:val="pt-PT"/>
        </w:rPr>
      </w:pPr>
    </w:p>
    <w:p w:rsidR="00C65336" w:rsidRDefault="00C65336" w:rsidP="00C65336">
      <w:pPr>
        <w:pStyle w:val="Corpodetexto"/>
        <w:ind w:left="0"/>
        <w:rPr>
          <w:rFonts w:ascii="Arial" w:hAnsi="Arial" w:cs="Arial"/>
          <w:b/>
        </w:rPr>
      </w:pPr>
      <w:r w:rsidRPr="000A370B">
        <w:rPr>
          <w:rFonts w:ascii="Arial" w:hAnsi="Arial" w:cs="Arial"/>
          <w:b/>
        </w:rPr>
        <w:t xml:space="preserve">Cadastro de </w:t>
      </w:r>
      <w:r>
        <w:rPr>
          <w:rFonts w:ascii="Arial" w:hAnsi="Arial" w:cs="Arial"/>
          <w:b/>
        </w:rPr>
        <w:t>senhas de Sites e Aplicativos</w:t>
      </w:r>
    </w:p>
    <w:p w:rsidR="00C65336" w:rsidRPr="001E3A6C" w:rsidRDefault="00C65336" w:rsidP="00C65336">
      <w:pPr>
        <w:pStyle w:val="Fantastico"/>
        <w:rPr>
          <w:sz w:val="6"/>
          <w:lang w:val="pt-PT"/>
        </w:rPr>
      </w:pPr>
    </w:p>
    <w:p w:rsidR="00C65336" w:rsidRDefault="00C65336" w:rsidP="00C65336">
      <w:pPr>
        <w:pStyle w:val="Fantastico"/>
        <w:rPr>
          <w:lang w:val="pt-PT"/>
        </w:rPr>
      </w:pPr>
      <w:r>
        <w:rPr>
          <w:lang w:val="pt-PT"/>
        </w:rPr>
        <w:t xml:space="preserve">O usuário pode cadastrar uma nova senha de sites e aplicativos no sistema, como o título, endereço do site ou App, E-mail ou nome de usuário, senha, notas, alterar os dados cadastrados, pesquisar um registro de senha existente, navegar entre os registros e deletar qualquer informação quando desejar. </w:t>
      </w:r>
    </w:p>
    <w:p w:rsidR="00C65336" w:rsidRDefault="00C65336" w:rsidP="00C65336">
      <w:pPr>
        <w:pStyle w:val="Fantastico"/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1D9B8BF8" wp14:editId="73557704">
            <wp:extent cx="5112000" cy="2847600"/>
            <wp:effectExtent l="19050" t="19050" r="12700" b="1016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84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336" w:rsidRDefault="00C65336" w:rsidP="00C65336">
      <w:pPr>
        <w:pStyle w:val="Fantastico"/>
        <w:ind w:firstLine="0"/>
        <w:rPr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Pr="00FB518C" w:rsidRDefault="00C65336" w:rsidP="00C65336">
      <w:pPr>
        <w:pStyle w:val="Fantastico"/>
        <w:ind w:firstLine="0"/>
        <w:rPr>
          <w:sz w:val="2"/>
          <w:lang w:val="pt-PT"/>
        </w:rPr>
      </w:pPr>
    </w:p>
    <w:p w:rsidR="00C65336" w:rsidRPr="00B30AA9" w:rsidRDefault="00C65336" w:rsidP="00C65336">
      <w:pPr>
        <w:pStyle w:val="Corpodetexto"/>
        <w:ind w:left="0"/>
        <w:rPr>
          <w:rFonts w:ascii="Arial" w:hAnsi="Arial" w:cs="Arial"/>
          <w:b/>
        </w:rPr>
      </w:pPr>
      <w:r w:rsidRPr="000A370B">
        <w:rPr>
          <w:rFonts w:ascii="Arial" w:hAnsi="Arial" w:cs="Arial"/>
          <w:b/>
        </w:rPr>
        <w:lastRenderedPageBreak/>
        <w:t xml:space="preserve">Cadastro de </w:t>
      </w:r>
      <w:r>
        <w:rPr>
          <w:rFonts w:ascii="Arial" w:hAnsi="Arial" w:cs="Arial"/>
          <w:b/>
        </w:rPr>
        <w:t>senhas de Bancos</w:t>
      </w:r>
    </w:p>
    <w:p w:rsidR="00C65336" w:rsidRPr="00B30AA9" w:rsidRDefault="00C65336" w:rsidP="00C65336">
      <w:pPr>
        <w:pStyle w:val="Fantastico"/>
        <w:rPr>
          <w:sz w:val="6"/>
          <w:lang w:val="pt-PT"/>
        </w:rPr>
      </w:pPr>
    </w:p>
    <w:p w:rsidR="00C65336" w:rsidRDefault="00C65336" w:rsidP="00C65336">
      <w:pPr>
        <w:pStyle w:val="Fantastico"/>
        <w:rPr>
          <w:lang w:val="pt-PT"/>
        </w:rPr>
      </w:pPr>
      <w:r>
        <w:rPr>
          <w:lang w:val="pt-PT"/>
        </w:rPr>
        <w:t>O usuário pode cadastrar uma nova senha de bancos no sistema, como o título, banco, agência, conta, senha, alterar os dados cadastrados.</w:t>
      </w:r>
    </w:p>
    <w:p w:rsidR="00C65336" w:rsidRDefault="00C65336" w:rsidP="00C65336">
      <w:pPr>
        <w:pStyle w:val="Fantastico"/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30C3D10F" wp14:editId="633808FC">
            <wp:extent cx="5112689" cy="2846567"/>
            <wp:effectExtent l="19050" t="19050" r="12065" b="11430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846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336" w:rsidRPr="00A423FE" w:rsidRDefault="00C65336" w:rsidP="00C65336">
      <w:pPr>
        <w:pStyle w:val="Fantastico"/>
        <w:rPr>
          <w:sz w:val="2"/>
          <w:lang w:val="pt-PT"/>
        </w:rPr>
      </w:pPr>
    </w:p>
    <w:p w:rsidR="00C65336" w:rsidRPr="00B16E1E" w:rsidRDefault="00C65336" w:rsidP="00C65336">
      <w:pPr>
        <w:pStyle w:val="Fantastico"/>
        <w:rPr>
          <w:sz w:val="8"/>
          <w:lang w:val="pt-PT"/>
        </w:rPr>
      </w:pPr>
    </w:p>
    <w:p w:rsidR="00C65336" w:rsidRDefault="00C65336" w:rsidP="00C65336">
      <w:pPr>
        <w:pStyle w:val="Corpodetex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Visualização de todas as senhas cadastradas</w:t>
      </w:r>
    </w:p>
    <w:p w:rsidR="00C65336" w:rsidRPr="00B16E1E" w:rsidRDefault="00C65336" w:rsidP="00C65336">
      <w:pPr>
        <w:pStyle w:val="Fantastico"/>
        <w:rPr>
          <w:sz w:val="4"/>
          <w:lang w:val="pt-PT"/>
        </w:rPr>
      </w:pPr>
    </w:p>
    <w:p w:rsidR="00C65336" w:rsidRDefault="00C65336" w:rsidP="00C65336">
      <w:pPr>
        <w:pStyle w:val="Fantastico"/>
        <w:rPr>
          <w:lang w:val="pt-PT"/>
        </w:rPr>
      </w:pPr>
      <w:r>
        <w:rPr>
          <w:lang w:val="pt-PT"/>
        </w:rPr>
        <w:t>Por meio da função Registros o usuário pode visualizar duas tabelas com as senhas de sites e aplicativos e outra com as senhas de bancos de forma centralizada.</w:t>
      </w:r>
    </w:p>
    <w:p w:rsidR="00C65336" w:rsidRDefault="00C65336" w:rsidP="00C65336">
      <w:pPr>
        <w:pStyle w:val="Fantastico"/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77BD91E5" wp14:editId="3E93030A">
            <wp:extent cx="5112000" cy="2847600"/>
            <wp:effectExtent l="19050" t="19050" r="12700" b="1016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84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336" w:rsidRPr="00AA5CFA" w:rsidRDefault="00C65336" w:rsidP="00C65336">
      <w:pPr>
        <w:pStyle w:val="Fantastico"/>
        <w:rPr>
          <w:sz w:val="4"/>
          <w:lang w:val="pt-PT"/>
        </w:rPr>
      </w:pPr>
    </w:p>
    <w:p w:rsidR="00C65336" w:rsidRDefault="00C65336" w:rsidP="00C65336">
      <w:pPr>
        <w:pStyle w:val="Fantastico"/>
        <w:ind w:firstLine="0"/>
        <w:rPr>
          <w:sz w:val="6"/>
          <w:lang w:val="pt-PT"/>
        </w:rPr>
      </w:pPr>
    </w:p>
    <w:p w:rsidR="003077AA" w:rsidRDefault="003077AA" w:rsidP="00C65336">
      <w:pPr>
        <w:pStyle w:val="Fantastico"/>
        <w:ind w:firstLine="0"/>
        <w:rPr>
          <w:sz w:val="6"/>
          <w:lang w:val="pt-PT"/>
        </w:rPr>
      </w:pPr>
    </w:p>
    <w:p w:rsidR="003077AA" w:rsidRDefault="003077AA" w:rsidP="00C65336">
      <w:pPr>
        <w:pStyle w:val="Fantastico"/>
        <w:ind w:firstLine="0"/>
        <w:rPr>
          <w:sz w:val="6"/>
          <w:lang w:val="pt-PT"/>
        </w:rPr>
      </w:pPr>
    </w:p>
    <w:p w:rsidR="003077AA" w:rsidRDefault="003077AA" w:rsidP="00C65336">
      <w:pPr>
        <w:pStyle w:val="Fantastico"/>
        <w:ind w:firstLine="0"/>
        <w:rPr>
          <w:sz w:val="6"/>
          <w:lang w:val="pt-PT"/>
        </w:rPr>
      </w:pPr>
    </w:p>
    <w:p w:rsidR="003077AA" w:rsidRDefault="003077AA" w:rsidP="00C65336">
      <w:pPr>
        <w:pStyle w:val="Fantastico"/>
        <w:ind w:firstLine="0"/>
        <w:rPr>
          <w:sz w:val="6"/>
          <w:lang w:val="pt-PT"/>
        </w:rPr>
      </w:pPr>
    </w:p>
    <w:p w:rsidR="003077AA" w:rsidRDefault="003077AA" w:rsidP="00C65336">
      <w:pPr>
        <w:pStyle w:val="Fantastico"/>
        <w:ind w:firstLine="0"/>
        <w:rPr>
          <w:sz w:val="6"/>
          <w:lang w:val="pt-PT"/>
        </w:rPr>
      </w:pPr>
    </w:p>
    <w:p w:rsidR="003077AA" w:rsidRPr="00E4078F" w:rsidRDefault="003077AA" w:rsidP="00C65336">
      <w:pPr>
        <w:pStyle w:val="Fantastico"/>
        <w:ind w:firstLine="0"/>
        <w:rPr>
          <w:sz w:val="6"/>
          <w:lang w:val="pt-PT"/>
        </w:rPr>
      </w:pPr>
    </w:p>
    <w:p w:rsidR="00C65336" w:rsidRPr="00E4078F" w:rsidRDefault="00C65336" w:rsidP="00C65336">
      <w:pPr>
        <w:pStyle w:val="Corpodetex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Criptografia das senhas cadastradas</w:t>
      </w:r>
    </w:p>
    <w:p w:rsidR="00C65336" w:rsidRDefault="00C65336" w:rsidP="003077AA">
      <w:pPr>
        <w:pStyle w:val="Fantastico"/>
        <w:rPr>
          <w:lang w:val="pt-PT"/>
        </w:rPr>
      </w:pPr>
      <w:r>
        <w:rPr>
          <w:lang w:val="pt-PT"/>
        </w:rPr>
        <w:t>Por meio da criptografia Base64 as senhas codificadas são representadas por uma sequencia de bytes ASCII, essa combinação deixa os dados improváveis de serem modificados no processo de comunicação entre o sistema e banco de dados.</w:t>
      </w:r>
    </w:p>
    <w:p w:rsidR="00C65336" w:rsidRDefault="00C65336" w:rsidP="00C65336">
      <w:pPr>
        <w:pStyle w:val="Fantastico"/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28E8726C" wp14:editId="787A6043">
            <wp:extent cx="5112000" cy="2847600"/>
            <wp:effectExtent l="19050" t="19050" r="12700" b="10160"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40"/>
                    <a:stretch/>
                  </pic:blipFill>
                  <pic:spPr bwMode="auto">
                    <a:xfrm>
                      <a:off x="0" y="0"/>
                      <a:ext cx="5112000" cy="2847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336" w:rsidRPr="002B5B19" w:rsidRDefault="00C65336" w:rsidP="00C65336">
      <w:pPr>
        <w:pStyle w:val="Fantastico"/>
        <w:rPr>
          <w:sz w:val="4"/>
          <w:lang w:val="pt-PT"/>
        </w:rPr>
      </w:pPr>
    </w:p>
    <w:p w:rsidR="00C65336" w:rsidRPr="003B5F5A" w:rsidRDefault="00C65336" w:rsidP="00C65336">
      <w:pPr>
        <w:pStyle w:val="Corpodetex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Recurso de Ajuda</w:t>
      </w:r>
    </w:p>
    <w:p w:rsidR="00C65336" w:rsidRPr="003B5F5A" w:rsidRDefault="00C65336" w:rsidP="00C65336">
      <w:pPr>
        <w:pStyle w:val="Fantastico"/>
        <w:rPr>
          <w:sz w:val="4"/>
          <w:lang w:val="pt-PT"/>
        </w:rPr>
      </w:pPr>
    </w:p>
    <w:p w:rsidR="00C65336" w:rsidRDefault="00C65336" w:rsidP="00C65336">
      <w:pPr>
        <w:pStyle w:val="Fantastico"/>
        <w:rPr>
          <w:lang w:val="pt-PT"/>
        </w:rPr>
      </w:pPr>
      <w:r>
        <w:rPr>
          <w:lang w:val="pt-PT"/>
        </w:rPr>
        <w:t>A função Ajuda orienta o usuário sobre a utilização do sistema, facilitando no entendimento da interface gráfica e recursos.</w:t>
      </w:r>
    </w:p>
    <w:p w:rsidR="00C65336" w:rsidRPr="00AE1576" w:rsidRDefault="00C65336" w:rsidP="00C65336">
      <w:pPr>
        <w:pStyle w:val="Ttulo2"/>
        <w:numPr>
          <w:ilvl w:val="0"/>
          <w:numId w:val="0"/>
        </w:numPr>
        <w:ind w:left="720"/>
      </w:pPr>
      <w:r>
        <w:rPr>
          <w:noProof/>
          <w:lang w:eastAsia="pt-BR"/>
        </w:rPr>
        <w:drawing>
          <wp:inline distT="0" distB="0" distL="0" distR="0" wp14:anchorId="09CBF20A" wp14:editId="70111B4F">
            <wp:extent cx="5112000" cy="2847600"/>
            <wp:effectExtent l="19050" t="19050" r="12700" b="10160"/>
            <wp:docPr id="7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84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336" w:rsidRPr="00AE1576" w:rsidRDefault="00C65336" w:rsidP="00C65336"/>
    <w:p w:rsidR="00C65336" w:rsidRDefault="00C65336" w:rsidP="00C65336"/>
    <w:p w:rsidR="00C65336" w:rsidRDefault="00C65336" w:rsidP="00747001"/>
    <w:p w:rsidR="00C65336" w:rsidRDefault="00C65336" w:rsidP="00747001"/>
    <w:p w:rsidR="00C65336" w:rsidRDefault="00C65336" w:rsidP="00C65336">
      <w:pPr>
        <w:pStyle w:val="Ttulo2"/>
        <w:rPr>
          <w:sz w:val="24"/>
        </w:rPr>
      </w:pPr>
      <w:r>
        <w:rPr>
          <w:sz w:val="24"/>
        </w:rPr>
        <w:t xml:space="preserve">CRUD </w:t>
      </w:r>
      <w:r w:rsidRPr="00C65336">
        <w:rPr>
          <w:sz w:val="24"/>
        </w:rPr>
        <w:t>(</w:t>
      </w:r>
      <w:r w:rsidR="00D833B6">
        <w:rPr>
          <w:sz w:val="24"/>
        </w:rPr>
        <w:t>I</w:t>
      </w:r>
      <w:r>
        <w:rPr>
          <w:sz w:val="24"/>
        </w:rPr>
        <w:t>nserir, alterar, consultar e deletar</w:t>
      </w:r>
      <w:r w:rsidRPr="00C65336">
        <w:rPr>
          <w:sz w:val="24"/>
        </w:rPr>
        <w:t>)</w:t>
      </w:r>
    </w:p>
    <w:p w:rsidR="00C65336" w:rsidRDefault="00C65336" w:rsidP="00C65336"/>
    <w:p w:rsidR="00C65336" w:rsidRDefault="00C65336" w:rsidP="00C65336">
      <w:pPr>
        <w:pStyle w:val="Ttulo2"/>
        <w:rPr>
          <w:sz w:val="22"/>
        </w:rPr>
      </w:pPr>
      <w:r>
        <w:rPr>
          <w:sz w:val="22"/>
        </w:rPr>
        <w:t>Inserir</w:t>
      </w:r>
      <w:r w:rsidR="00784CF3">
        <w:rPr>
          <w:sz w:val="22"/>
        </w:rPr>
        <w:t>:</w:t>
      </w:r>
    </w:p>
    <w:p w:rsidR="00784CF3" w:rsidRDefault="00784CF3" w:rsidP="00784CF3"/>
    <w:p w:rsidR="00C65336" w:rsidRPr="00C65336" w:rsidRDefault="00784CF3" w:rsidP="00CC5098">
      <w:pPr>
        <w:jc w:val="center"/>
      </w:pPr>
      <w:r>
        <w:rPr>
          <w:noProof/>
          <w:lang w:eastAsia="pt-BR"/>
        </w:rPr>
        <w:drawing>
          <wp:inline distT="0" distB="0" distL="0" distR="0" wp14:anchorId="5B518FF2" wp14:editId="630C267B">
            <wp:extent cx="6512118" cy="811762"/>
            <wp:effectExtent l="19050" t="19050" r="22225" b="266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12" cy="811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659D" w:rsidRPr="00747001" w:rsidRDefault="000C659D" w:rsidP="00747001"/>
    <w:p w:rsidR="005E3114" w:rsidRDefault="005E3114" w:rsidP="005E3114">
      <w:pPr>
        <w:pStyle w:val="Fantastico"/>
        <w:rPr>
          <w:lang w:val="pt-PT"/>
        </w:rPr>
      </w:pPr>
      <w:r>
        <w:rPr>
          <w:lang w:val="pt-PT"/>
        </w:rPr>
        <w:t>A inserção do conteúdo digitado pelo usuário no banco de dados é feito o Statement com o comando executeUpdate, o comando INSERT é utilizado para armazenar o conteúdo das variáveis recebidas pelo usuário no banco de dados.</w:t>
      </w:r>
    </w:p>
    <w:p w:rsidR="00E508E6" w:rsidRDefault="00E508E6" w:rsidP="00E508E6">
      <w:pPr>
        <w:pStyle w:val="Ttulo2"/>
        <w:rPr>
          <w:sz w:val="22"/>
        </w:rPr>
      </w:pPr>
      <w:r>
        <w:rPr>
          <w:sz w:val="22"/>
        </w:rPr>
        <w:t>Alterar:</w:t>
      </w:r>
    </w:p>
    <w:p w:rsidR="00E508E6" w:rsidRDefault="00E508E6" w:rsidP="00E508E6"/>
    <w:p w:rsidR="00E07E9E" w:rsidRDefault="00CC5098" w:rsidP="00E508E6">
      <w:r>
        <w:rPr>
          <w:noProof/>
          <w:lang w:eastAsia="pt-BR"/>
        </w:rPr>
        <w:drawing>
          <wp:inline distT="0" distB="0" distL="0" distR="0" wp14:anchorId="642D2847" wp14:editId="336F25B4">
            <wp:extent cx="6528021" cy="763325"/>
            <wp:effectExtent l="19050" t="19050" r="25400" b="177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547" cy="769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E9E" w:rsidRDefault="00E07E9E" w:rsidP="00E508E6"/>
    <w:p w:rsidR="007B6B5D" w:rsidRDefault="007B6B5D" w:rsidP="007B6B5D">
      <w:pPr>
        <w:pStyle w:val="Fantastico"/>
        <w:rPr>
          <w:lang w:val="pt-PT"/>
        </w:rPr>
      </w:pPr>
      <w:r>
        <w:rPr>
          <w:lang w:val="pt-PT"/>
        </w:rPr>
        <w:t>Com a instrução try-catch se o conteúdo já existir na tabela ela será alterado no banco de dados pelo comando UPDATE, isso evita que sejam gravados dados duplicados na tabela.</w:t>
      </w:r>
    </w:p>
    <w:p w:rsidR="00CE1759" w:rsidRDefault="00CE1759" w:rsidP="00CE1759">
      <w:pPr>
        <w:pStyle w:val="Ttulo2"/>
        <w:rPr>
          <w:sz w:val="22"/>
        </w:rPr>
      </w:pPr>
      <w:r>
        <w:rPr>
          <w:sz w:val="22"/>
        </w:rPr>
        <w:t>Consultar:</w:t>
      </w:r>
    </w:p>
    <w:p w:rsidR="005E70E7" w:rsidRDefault="005E70E7" w:rsidP="005E70E7"/>
    <w:p w:rsidR="005E70E7" w:rsidRPr="005E70E7" w:rsidRDefault="005E70E7" w:rsidP="005E70E7">
      <w:r>
        <w:rPr>
          <w:noProof/>
          <w:lang w:eastAsia="pt-BR"/>
        </w:rPr>
        <w:drawing>
          <wp:inline distT="0" distB="0" distL="0" distR="0" wp14:anchorId="4A06322C" wp14:editId="6ABF9C45">
            <wp:extent cx="6512118" cy="628153"/>
            <wp:effectExtent l="19050" t="19050" r="22225" b="19685"/>
            <wp:docPr id="9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62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1759" w:rsidRPr="00CE1759" w:rsidRDefault="00CE1759" w:rsidP="00CE1759"/>
    <w:p w:rsidR="007B6B5D" w:rsidRDefault="005E70E7" w:rsidP="00D833B6">
      <w:pPr>
        <w:pStyle w:val="Fantastico"/>
        <w:rPr>
          <w:lang w:val="pt-PT"/>
        </w:rPr>
      </w:pPr>
      <w:r>
        <w:rPr>
          <w:lang w:val="pt-PT"/>
        </w:rPr>
        <w:t>Por meio do ResultSet que armazena conteúdo do banco de dados o comando SELECT busca o título cadastrado no registro da senha no banco de dados para retornar a informação especifíca que o usuário procura.</w:t>
      </w:r>
    </w:p>
    <w:p w:rsidR="00D833B6" w:rsidRDefault="00D833B6" w:rsidP="00D833B6">
      <w:pPr>
        <w:pStyle w:val="Ttulo2"/>
        <w:rPr>
          <w:sz w:val="22"/>
        </w:rPr>
      </w:pPr>
      <w:r>
        <w:rPr>
          <w:sz w:val="22"/>
        </w:rPr>
        <w:t>Deletar:</w:t>
      </w:r>
    </w:p>
    <w:p w:rsidR="00B8317D" w:rsidRDefault="00B8317D" w:rsidP="00B8317D"/>
    <w:p w:rsidR="00B8317D" w:rsidRDefault="00B8317D" w:rsidP="00B8317D">
      <w:r>
        <w:rPr>
          <w:noProof/>
          <w:lang w:eastAsia="pt-BR"/>
        </w:rPr>
        <w:lastRenderedPageBreak/>
        <w:drawing>
          <wp:inline distT="0" distB="0" distL="0" distR="0" wp14:anchorId="53DAFE8C" wp14:editId="136427E4">
            <wp:extent cx="6512118" cy="779228"/>
            <wp:effectExtent l="19050" t="19050" r="22225" b="20955"/>
            <wp:docPr id="10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18" cy="779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17D" w:rsidRPr="00B8317D" w:rsidRDefault="00B8317D" w:rsidP="00B8317D"/>
    <w:p w:rsidR="00F52FBF" w:rsidRDefault="00233876" w:rsidP="00F52FBF">
      <w:pPr>
        <w:pStyle w:val="Fantastico"/>
        <w:rPr>
          <w:lang w:val="pt-PT"/>
        </w:rPr>
      </w:pPr>
      <w:r>
        <w:rPr>
          <w:lang w:val="pt-PT"/>
        </w:rPr>
        <w:t>Após encontrar o título correspondente no banco de dados ele pode ser deletado por meio do comando DELETE, excluir um registro com precisão garante a integridade das outras senhas cadastradas no sistema.</w:t>
      </w:r>
    </w:p>
    <w:p w:rsidR="00375774" w:rsidRDefault="00375774" w:rsidP="002100BD">
      <w:pPr>
        <w:pStyle w:val="Ttulo2"/>
        <w:rPr>
          <w:sz w:val="24"/>
        </w:rPr>
      </w:pPr>
      <w:r>
        <w:rPr>
          <w:sz w:val="24"/>
        </w:rPr>
        <w:t>Banco de dados Java DB / Apache Derby</w:t>
      </w:r>
    </w:p>
    <w:p w:rsidR="002100BD" w:rsidRPr="002100BD" w:rsidRDefault="002100BD" w:rsidP="002100BD"/>
    <w:p w:rsidR="002100BD" w:rsidRDefault="002100BD" w:rsidP="002100BD">
      <w:pPr>
        <w:pStyle w:val="Fantastico"/>
        <w:ind w:firstLine="0"/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045AFFF1" wp14:editId="3219772D">
            <wp:extent cx="6512400" cy="3520800"/>
            <wp:effectExtent l="19050" t="19050" r="22225" b="22860"/>
            <wp:docPr id="12" name="Image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35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3D" w:rsidRDefault="00A6613D" w:rsidP="00DC6271">
      <w:pPr>
        <w:pStyle w:val="Fantastico"/>
        <w:rPr>
          <w:lang w:val="pt-PT"/>
        </w:rPr>
      </w:pPr>
      <w:r>
        <w:rPr>
          <w:lang w:val="pt-PT"/>
        </w:rPr>
        <w:t xml:space="preserve">Para iniciar a conexão com o banco de dados foi necessário configurar o driver, porta de comunicação 1527, usuário e senha, além das variáveis con de conexão, o statement stmt e o </w:t>
      </w:r>
      <w:proofErr w:type="gramStart"/>
      <w:r>
        <w:rPr>
          <w:lang w:val="pt-PT"/>
        </w:rPr>
        <w:t>ResultSet</w:t>
      </w:r>
      <w:proofErr w:type="gramEnd"/>
      <w:r>
        <w:rPr>
          <w:lang w:val="pt-PT"/>
        </w:rPr>
        <w:t>.</w:t>
      </w:r>
    </w:p>
    <w:p w:rsidR="006F2BED" w:rsidRDefault="006F2BED" w:rsidP="006F2BED">
      <w:pPr>
        <w:pStyle w:val="Fantastico"/>
        <w:ind w:firstLine="0"/>
        <w:rPr>
          <w:lang w:val="pt-PT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528021" cy="3355450"/>
            <wp:effectExtent l="19050" t="19050" r="25400" b="165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021" cy="335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2FBF" w:rsidRDefault="00F52FBF" w:rsidP="00F52FBF">
      <w:pPr>
        <w:pStyle w:val="Ttulo2"/>
        <w:rPr>
          <w:sz w:val="24"/>
        </w:rPr>
      </w:pPr>
      <w:r>
        <w:rPr>
          <w:sz w:val="24"/>
        </w:rPr>
        <w:t xml:space="preserve">Biblioteca Base64 </w:t>
      </w:r>
    </w:p>
    <w:p w:rsidR="00F52FBF" w:rsidRDefault="00F52FBF" w:rsidP="00F52FBF"/>
    <w:p w:rsidR="00F52FBF" w:rsidRPr="00F52FBF" w:rsidRDefault="00F52FBF" w:rsidP="00F52FBF">
      <w:r>
        <w:rPr>
          <w:noProof/>
          <w:lang w:eastAsia="pt-BR"/>
        </w:rPr>
        <w:drawing>
          <wp:inline distT="0" distB="0" distL="0" distR="0" wp14:anchorId="15FDBCC9" wp14:editId="424030C7">
            <wp:extent cx="6512400" cy="1688400"/>
            <wp:effectExtent l="19050" t="19050" r="22225" b="26670"/>
            <wp:docPr id="11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168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2FBF" w:rsidRDefault="00F52FBF" w:rsidP="00F52FBF"/>
    <w:p w:rsidR="00F52FBF" w:rsidRDefault="00774F08" w:rsidP="00F52FBF">
      <w:pPr>
        <w:pStyle w:val="Fantastico"/>
        <w:rPr>
          <w:lang w:val="pt-PT"/>
        </w:rPr>
      </w:pPr>
      <w:r>
        <w:rPr>
          <w:lang w:val="pt-PT"/>
        </w:rPr>
        <w:t>Ao receber o conteúdo digitado pelo</w:t>
      </w:r>
      <w:r w:rsidR="00FB0655">
        <w:rPr>
          <w:lang w:val="pt-PT"/>
        </w:rPr>
        <w:t>s</w:t>
      </w:r>
      <w:r>
        <w:rPr>
          <w:lang w:val="pt-PT"/>
        </w:rPr>
        <w:t xml:space="preserve"> usuários nas variaveis tipo String é utilizado o Encoder da biblioteca Base64 de criptografia, assim todas as Strings armazenadas no banco de dados passam pelo Encoder para</w:t>
      </w:r>
      <w:r w:rsidR="00FB0655">
        <w:rPr>
          <w:lang w:val="pt-PT"/>
        </w:rPr>
        <w:t xml:space="preserve"> garantir que não serão alterada</w:t>
      </w:r>
      <w:r>
        <w:rPr>
          <w:lang w:val="pt-PT"/>
        </w:rPr>
        <w:t>s no processo.</w:t>
      </w:r>
    </w:p>
    <w:p w:rsidR="00F52FBF" w:rsidRDefault="00F52FBF" w:rsidP="00F52FBF"/>
    <w:p w:rsidR="007B6B5D" w:rsidRDefault="007F1972" w:rsidP="000125E5">
      <w:r>
        <w:rPr>
          <w:noProof/>
          <w:lang w:eastAsia="pt-BR"/>
        </w:rPr>
        <w:lastRenderedPageBreak/>
        <w:drawing>
          <wp:inline distT="0" distB="0" distL="0" distR="0" wp14:anchorId="339C2041" wp14:editId="078E2EEA">
            <wp:extent cx="6512400" cy="2206800"/>
            <wp:effectExtent l="19050" t="19050" r="22225" b="22225"/>
            <wp:docPr id="13" name="Image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220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5E5" w:rsidRPr="000125E5" w:rsidRDefault="000125E5" w:rsidP="000125E5"/>
    <w:p w:rsidR="00F52FBF" w:rsidRDefault="007F1972" w:rsidP="005700DB">
      <w:pPr>
        <w:pStyle w:val="Fantastico"/>
        <w:rPr>
          <w:lang w:val="pt-PT"/>
        </w:rPr>
      </w:pPr>
      <w:r>
        <w:rPr>
          <w:lang w:val="pt-PT"/>
        </w:rPr>
        <w:t>Quanto os dados são importados para as tabelas (Jtable) o conteúdo é recebido nas variáveis do tipo String e então são submetidas ao Decoder que decodifica com o Array de Bytes e guarda as informações originais em uma nova variável para ser exibida nas tabelas dos registros.</w:t>
      </w:r>
    </w:p>
    <w:p w:rsidR="005E3114" w:rsidRDefault="005700DB" w:rsidP="00DC6271">
      <w:pPr>
        <w:pStyle w:val="Ttulo2"/>
        <w:rPr>
          <w:sz w:val="24"/>
        </w:rPr>
      </w:pPr>
      <w:r>
        <w:rPr>
          <w:sz w:val="24"/>
        </w:rPr>
        <w:t>Visualização de todas as senhas cadastradas</w:t>
      </w:r>
    </w:p>
    <w:p w:rsidR="00DC6271" w:rsidRPr="00DC6271" w:rsidRDefault="00DC6271" w:rsidP="00DC6271"/>
    <w:p w:rsidR="00747001" w:rsidRDefault="005700DB" w:rsidP="005700DB">
      <w:pPr>
        <w:pStyle w:val="Fantastico"/>
        <w:ind w:firstLine="0"/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74AA7D8D" wp14:editId="4B9F936A">
            <wp:extent cx="6512118" cy="1009815"/>
            <wp:effectExtent l="19050" t="19050" r="22225" b="19050"/>
            <wp:docPr id="14" name="Image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1009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5E5" w:rsidRDefault="00F71BCC" w:rsidP="000125E5">
      <w:pPr>
        <w:pStyle w:val="Fantastico"/>
        <w:rPr>
          <w:lang w:val="pt-PT"/>
        </w:rPr>
      </w:pPr>
      <w:r>
        <w:rPr>
          <w:lang w:val="pt-PT"/>
        </w:rPr>
        <w:t xml:space="preserve">Para centralizar </w:t>
      </w:r>
      <w:r w:rsidR="00CE09F8">
        <w:rPr>
          <w:lang w:val="pt-PT"/>
        </w:rPr>
        <w:t>todas as</w:t>
      </w:r>
      <w:r>
        <w:rPr>
          <w:lang w:val="pt-PT"/>
        </w:rPr>
        <w:t xml:space="preserve"> senhas cadastradas a Jtable é criada e o conteúdo das variáveis descriptografas são</w:t>
      </w:r>
      <w:r w:rsidR="00CE09F8">
        <w:rPr>
          <w:lang w:val="pt-PT"/>
        </w:rPr>
        <w:t xml:space="preserve"> alocadas, o </w:t>
      </w:r>
      <w:r>
        <w:rPr>
          <w:lang w:val="pt-PT"/>
        </w:rPr>
        <w:t>com contador responsável por pular a linha dos registros</w:t>
      </w:r>
      <w:r w:rsidR="00CE09F8">
        <w:rPr>
          <w:lang w:val="pt-PT"/>
        </w:rPr>
        <w:t xml:space="preserve"> é configurado no getModel</w:t>
      </w:r>
      <w:r>
        <w:rPr>
          <w:lang w:val="pt-PT"/>
        </w:rPr>
        <w:t xml:space="preserve"> e </w:t>
      </w:r>
      <w:r w:rsidR="00CE09F8">
        <w:rPr>
          <w:lang w:val="pt-PT"/>
        </w:rPr>
        <w:t xml:space="preserve">também </w:t>
      </w:r>
      <w:r>
        <w:rPr>
          <w:lang w:val="pt-PT"/>
        </w:rPr>
        <w:t>o ajuste da coluna.</w:t>
      </w:r>
    </w:p>
    <w:p w:rsidR="009407A9" w:rsidRDefault="00431E7D" w:rsidP="00D73DF3">
      <w:pPr>
        <w:pStyle w:val="Ttulo2"/>
        <w:rPr>
          <w:sz w:val="24"/>
        </w:rPr>
      </w:pPr>
      <w:r>
        <w:rPr>
          <w:sz w:val="24"/>
        </w:rPr>
        <w:t>Navegação entre os registros</w:t>
      </w:r>
    </w:p>
    <w:p w:rsidR="00D73DF3" w:rsidRPr="00D73DF3" w:rsidRDefault="00D73DF3" w:rsidP="00D73DF3"/>
    <w:p w:rsidR="00EE794C" w:rsidRDefault="004505FF" w:rsidP="004505FF">
      <w:pPr>
        <w:pStyle w:val="Fantastico"/>
        <w:ind w:firstLine="0"/>
        <w:rPr>
          <w:lang w:val="pt-PT"/>
        </w:rPr>
      </w:pPr>
      <w:r>
        <w:rPr>
          <w:noProof/>
          <w:lang w:eastAsia="pt-BR"/>
        </w:rPr>
        <w:lastRenderedPageBreak/>
        <w:drawing>
          <wp:inline distT="0" distB="0" distL="0" distR="0" wp14:anchorId="43E739D3" wp14:editId="18A23835">
            <wp:extent cx="6512400" cy="3272400"/>
            <wp:effectExtent l="19050" t="19050" r="22225" b="23495"/>
            <wp:docPr id="15" name="Image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327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313" w:rsidRDefault="00897313" w:rsidP="00897313">
      <w:pPr>
        <w:pStyle w:val="Fantastico"/>
        <w:rPr>
          <w:lang w:val="pt-PT"/>
        </w:rPr>
      </w:pPr>
      <w:r>
        <w:rPr>
          <w:lang w:val="pt-PT"/>
        </w:rPr>
        <w:t xml:space="preserve">Os botões de navegação servem para facilitar o gerenciamento das senhas cadastradas pelo usuário, o botão primeiro é definido pela condição If, ele busca o primeiro registro encontrado no </w:t>
      </w:r>
      <w:proofErr w:type="gramStart"/>
      <w:r>
        <w:rPr>
          <w:lang w:val="pt-PT"/>
        </w:rPr>
        <w:t>ResultSet</w:t>
      </w:r>
      <w:proofErr w:type="gramEnd"/>
      <w:r>
        <w:rPr>
          <w:lang w:val="pt-PT"/>
        </w:rPr>
        <w:t>, já o botão anterior traz o registro se não for o pr</w:t>
      </w:r>
      <w:r w:rsidR="00512860">
        <w:rPr>
          <w:lang w:val="pt-PT"/>
        </w:rPr>
        <w:t>imeiro encontrado e volta para o registro anterior.</w:t>
      </w:r>
    </w:p>
    <w:p w:rsidR="004505FF" w:rsidRDefault="00512860" w:rsidP="004505FF">
      <w:pPr>
        <w:pStyle w:val="Fantastico"/>
        <w:ind w:firstLine="0"/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225319F4" wp14:editId="6917712B">
            <wp:extent cx="6512400" cy="3110400"/>
            <wp:effectExtent l="19050" t="19050" r="22225" b="13970"/>
            <wp:docPr id="17" name="Imagem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311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2860" w:rsidRDefault="00512860" w:rsidP="00512860">
      <w:pPr>
        <w:pStyle w:val="Fantastico"/>
        <w:rPr>
          <w:lang w:val="pt-PT"/>
        </w:rPr>
      </w:pPr>
      <w:r>
        <w:rPr>
          <w:lang w:val="pt-PT"/>
        </w:rPr>
        <w:lastRenderedPageBreak/>
        <w:t xml:space="preserve">O botão próximo </w:t>
      </w:r>
      <w:r w:rsidR="00321D35">
        <w:rPr>
          <w:lang w:val="pt-PT"/>
        </w:rPr>
        <w:t>posiciona no próximo registro se o conteúdo encontrado no banco de dados não for o último, já o botão último tenta posicionar o cursor no último registro encontrado.</w:t>
      </w:r>
    </w:p>
    <w:p w:rsidR="00696A15" w:rsidRDefault="00696A15" w:rsidP="00696A15">
      <w:pPr>
        <w:pStyle w:val="Ttulo1"/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before="240" w:after="120" w:line="240" w:lineRule="auto"/>
        <w:contextualSpacing/>
        <w:jc w:val="both"/>
        <w:rPr>
          <w:rFonts w:cs="Arial"/>
          <w:kern w:val="28"/>
          <w:sz w:val="28"/>
          <w:lang w:eastAsia="pt-BR"/>
        </w:rPr>
      </w:pPr>
      <w:r>
        <w:rPr>
          <w:rFonts w:cs="Arial"/>
          <w:kern w:val="28"/>
          <w:sz w:val="28"/>
          <w:lang w:eastAsia="pt-BR"/>
        </w:rPr>
        <w:t>Encerramento</w:t>
      </w:r>
    </w:p>
    <w:p w:rsidR="00562DCB" w:rsidRDefault="00562DCB" w:rsidP="00562DCB">
      <w:pPr>
        <w:rPr>
          <w:lang w:eastAsia="pt-BR"/>
        </w:rPr>
      </w:pPr>
    </w:p>
    <w:p w:rsidR="007F20E6" w:rsidRDefault="007F20E6" w:rsidP="007F20E6">
      <w:pPr>
        <w:pStyle w:val="Ttulo2"/>
        <w:rPr>
          <w:sz w:val="24"/>
        </w:rPr>
      </w:pPr>
      <w:r>
        <w:rPr>
          <w:sz w:val="24"/>
        </w:rPr>
        <w:t>Plano de Ação 6 meses (Planejamento, Execução e Encerramento)</w:t>
      </w:r>
    </w:p>
    <w:p w:rsidR="007F20E6" w:rsidRDefault="007F20E6" w:rsidP="007F20E6"/>
    <w:p w:rsidR="007F20E6" w:rsidRPr="007F20E6" w:rsidRDefault="007F20E6" w:rsidP="007F20E6">
      <w:pPr>
        <w:rPr>
          <w:rFonts w:ascii="Arial" w:eastAsiaTheme="minorHAnsi" w:hAnsi="Arial"/>
          <w:sz w:val="24"/>
          <w:szCs w:val="24"/>
          <w:lang w:val="pt-PT"/>
        </w:rPr>
      </w:pPr>
      <w:r w:rsidRPr="007F20E6">
        <w:rPr>
          <w:rFonts w:ascii="Arial" w:eastAsiaTheme="minorHAnsi" w:hAnsi="Arial"/>
          <w:sz w:val="24"/>
          <w:szCs w:val="24"/>
          <w:lang w:val="pt-PT"/>
        </w:rPr>
        <w:t>Gráfico de Gantt</w:t>
      </w:r>
    </w:p>
    <w:p w:rsidR="007F20E6" w:rsidRDefault="007F20E6" w:rsidP="00562DCB">
      <w:pPr>
        <w:rPr>
          <w:lang w:eastAsia="pt-BR"/>
        </w:rPr>
      </w:pPr>
    </w:p>
    <w:p w:rsidR="007F20E6" w:rsidRDefault="007F20E6" w:rsidP="00562DCB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12118" cy="2775005"/>
            <wp:effectExtent l="19050" t="19050" r="22225" b="2540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766" cy="277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32B6" w:rsidRDefault="007D32B6" w:rsidP="00562DCB">
      <w:pPr>
        <w:rPr>
          <w:lang w:eastAsia="pt-BR"/>
        </w:rPr>
      </w:pPr>
    </w:p>
    <w:p w:rsidR="007F20E6" w:rsidRPr="00D54B09" w:rsidRDefault="007D32B6" w:rsidP="00D54B09">
      <w:pPr>
        <w:pStyle w:val="Fantastico"/>
        <w:rPr>
          <w:lang w:val="pt-PT"/>
        </w:rPr>
      </w:pPr>
      <w:r>
        <w:rPr>
          <w:lang w:val="pt-PT"/>
        </w:rPr>
        <w:t xml:space="preserve">O planejamento, execução e encerramento do projeto </w:t>
      </w:r>
      <w:r w:rsidR="00895750">
        <w:rPr>
          <w:lang w:val="pt-PT"/>
        </w:rPr>
        <w:t xml:space="preserve">foram </w:t>
      </w:r>
      <w:r w:rsidR="00704A71">
        <w:rPr>
          <w:lang w:val="pt-PT"/>
        </w:rPr>
        <w:t>organizados</w:t>
      </w:r>
      <w:r w:rsidR="00895750">
        <w:rPr>
          <w:lang w:val="pt-PT"/>
        </w:rPr>
        <w:t xml:space="preserve"> em 6 meses </w:t>
      </w:r>
      <w:r w:rsidR="00D54B09">
        <w:rPr>
          <w:lang w:val="pt-PT"/>
        </w:rPr>
        <w:t>e cada tarefa possui seu tempo de ínic</w:t>
      </w:r>
      <w:r w:rsidR="00620F18">
        <w:rPr>
          <w:lang w:val="pt-PT"/>
        </w:rPr>
        <w:t>i</w:t>
      </w:r>
      <w:r w:rsidR="00D54B09">
        <w:rPr>
          <w:lang w:val="pt-PT"/>
        </w:rPr>
        <w:t>o e término, de acordo com o gráfico nenhuma tarefa começa sem a anterior terminar.</w:t>
      </w:r>
    </w:p>
    <w:p w:rsidR="00AD2A9F" w:rsidRDefault="00AD2A9F" w:rsidP="00AD2A9F">
      <w:pPr>
        <w:pStyle w:val="Ttulo2"/>
        <w:rPr>
          <w:sz w:val="24"/>
        </w:rPr>
      </w:pPr>
      <w:r>
        <w:rPr>
          <w:sz w:val="24"/>
        </w:rPr>
        <w:t>Repositório Github</w:t>
      </w:r>
    </w:p>
    <w:p w:rsidR="00AD2A9F" w:rsidRDefault="00AD2A9F" w:rsidP="00AD2A9F"/>
    <w:p w:rsidR="00FD0DE8" w:rsidRPr="008D41A4" w:rsidRDefault="00AD2A9F" w:rsidP="00FD0DE8">
      <w:pPr>
        <w:pStyle w:val="Fantastico"/>
        <w:rPr>
          <w:lang w:val="pt-PT"/>
        </w:rPr>
      </w:pPr>
      <w:r>
        <w:rPr>
          <w:lang w:val="pt-PT"/>
        </w:rPr>
        <w:t>O Github será utilizado para hospedar o projeto e posteriormente enviado o link para a avaliação do desafio ACESSO 2018, após limpar e construir os arquivos do projeto como o build.xml, manifest.mf e as pastas build, dist, nbproject e src serão enviadas para o repositório.</w:t>
      </w:r>
    </w:p>
    <w:p w:rsidR="00EE794C" w:rsidRDefault="00562DCB" w:rsidP="00FA66E8">
      <w:pPr>
        <w:pStyle w:val="Ttulo2"/>
        <w:numPr>
          <w:ilvl w:val="0"/>
          <w:numId w:val="6"/>
        </w:numPr>
        <w:ind w:left="284" w:hanging="284"/>
        <w:rPr>
          <w:sz w:val="22"/>
        </w:rPr>
      </w:pPr>
      <w:r w:rsidRPr="00FA66E8">
        <w:rPr>
          <w:sz w:val="22"/>
        </w:rPr>
        <w:t>Qual o resultado esperado para que o projeto possa ser considerado um sucesso?</w:t>
      </w:r>
    </w:p>
    <w:p w:rsidR="00FA66E8" w:rsidRPr="00FA66E8" w:rsidRDefault="00FA66E8" w:rsidP="00FA66E8"/>
    <w:p w:rsidR="00EE794C" w:rsidRDefault="00FA66E8" w:rsidP="00FA66E8">
      <w:pPr>
        <w:pStyle w:val="Fantastico"/>
        <w:rPr>
          <w:lang w:val="pt-PT"/>
        </w:rPr>
      </w:pPr>
      <w:r w:rsidRPr="00FA66E8">
        <w:rPr>
          <w:lang w:val="pt-PT"/>
        </w:rPr>
        <w:lastRenderedPageBreak/>
        <w:t xml:space="preserve">Para que o projeto possa ser considerado </w:t>
      </w:r>
      <w:r w:rsidR="00B51E44">
        <w:rPr>
          <w:lang w:val="pt-PT"/>
        </w:rPr>
        <w:t>um sucesso é necessário</w:t>
      </w:r>
      <w:r>
        <w:rPr>
          <w:lang w:val="pt-PT"/>
        </w:rPr>
        <w:t xml:space="preserve"> que</w:t>
      </w:r>
      <w:r w:rsidR="00B51E44">
        <w:rPr>
          <w:lang w:val="pt-PT"/>
        </w:rPr>
        <w:t xml:space="preserve"> ele seja aprovado pela avaliação da ACESSO no desafio Tech, mas caso fosse disponibilizado para os usuários é esperado que</w:t>
      </w:r>
      <w:r>
        <w:rPr>
          <w:lang w:val="pt-PT"/>
        </w:rPr>
        <w:t xml:space="preserve"> o </w:t>
      </w:r>
      <w:r w:rsidRPr="00FA66E8">
        <w:rPr>
          <w:lang w:val="pt-PT"/>
        </w:rPr>
        <w:t>sistema passe a fazer parte da rotina da</w:t>
      </w:r>
      <w:r>
        <w:rPr>
          <w:lang w:val="pt-PT"/>
        </w:rPr>
        <w:t xml:space="preserve">s pessoas, que essa ferramenta </w:t>
      </w:r>
      <w:r w:rsidRPr="00FA66E8">
        <w:rPr>
          <w:lang w:val="pt-PT"/>
        </w:rPr>
        <w:t>possa ser a base para armazenar as senh</w:t>
      </w:r>
      <w:r>
        <w:rPr>
          <w:lang w:val="pt-PT"/>
        </w:rPr>
        <w:t xml:space="preserve">as de outros sistemas, isso só </w:t>
      </w:r>
      <w:r w:rsidRPr="00FA66E8">
        <w:rPr>
          <w:lang w:val="pt-PT"/>
        </w:rPr>
        <w:t>é possível pela simplicidade e segurança.</w:t>
      </w:r>
    </w:p>
    <w:p w:rsidR="00EE794C" w:rsidRDefault="00AD6F17" w:rsidP="00AD6F17">
      <w:pPr>
        <w:pStyle w:val="Ttulo2"/>
        <w:numPr>
          <w:ilvl w:val="0"/>
          <w:numId w:val="6"/>
        </w:numPr>
        <w:ind w:left="284" w:hanging="284"/>
        <w:rPr>
          <w:sz w:val="22"/>
        </w:rPr>
      </w:pPr>
      <w:r w:rsidRPr="00AD6F17">
        <w:rPr>
          <w:sz w:val="22"/>
        </w:rPr>
        <w:t>Explique qual é a sua expectativa de impacto?</w:t>
      </w:r>
    </w:p>
    <w:p w:rsidR="00AD6F17" w:rsidRPr="00AD6F17" w:rsidRDefault="00AD6F17" w:rsidP="00AD6F17"/>
    <w:p w:rsidR="00EE794C" w:rsidRDefault="00AD6F17" w:rsidP="00AD6F17">
      <w:pPr>
        <w:pStyle w:val="Fantastico"/>
        <w:rPr>
          <w:lang w:val="pt-PT"/>
        </w:rPr>
      </w:pPr>
      <w:r w:rsidRPr="00AD6F17">
        <w:rPr>
          <w:lang w:val="pt-PT"/>
        </w:rPr>
        <w:t>Minha expectiva é que os usuários e</w:t>
      </w:r>
      <w:r>
        <w:rPr>
          <w:lang w:val="pt-PT"/>
        </w:rPr>
        <w:t xml:space="preserve">ncontrem no sistema uma forma </w:t>
      </w:r>
      <w:r w:rsidRPr="00AD6F17">
        <w:rPr>
          <w:lang w:val="pt-PT"/>
        </w:rPr>
        <w:t xml:space="preserve">simples e rápida de gerenciar todas as </w:t>
      </w:r>
      <w:r>
        <w:rPr>
          <w:lang w:val="pt-PT"/>
        </w:rPr>
        <w:t xml:space="preserve">suas senhas com segurança, que </w:t>
      </w:r>
      <w:r w:rsidRPr="00AD6F17">
        <w:rPr>
          <w:lang w:val="pt-PT"/>
        </w:rPr>
        <w:t>a boa usabilidade possa conquistar novos usuários.</w:t>
      </w:r>
    </w:p>
    <w:p w:rsidR="009F7582" w:rsidRDefault="00AD6F17" w:rsidP="00AD6F17">
      <w:pPr>
        <w:pStyle w:val="Ttulo2"/>
        <w:numPr>
          <w:ilvl w:val="0"/>
          <w:numId w:val="6"/>
        </w:numPr>
        <w:ind w:left="284" w:hanging="284"/>
        <w:rPr>
          <w:sz w:val="22"/>
        </w:rPr>
      </w:pPr>
      <w:r w:rsidRPr="00AD6F17">
        <w:rPr>
          <w:sz w:val="22"/>
        </w:rPr>
        <w:t>Como usará para a mensuração?</w:t>
      </w:r>
    </w:p>
    <w:p w:rsidR="00AD6F17" w:rsidRPr="00AD6F17" w:rsidRDefault="00AD6F17" w:rsidP="00AD6F17"/>
    <w:p w:rsidR="009F7582" w:rsidRDefault="00AD6F17" w:rsidP="00AD6F17">
      <w:pPr>
        <w:pStyle w:val="Fantastico"/>
        <w:rPr>
          <w:lang w:val="pt-PT"/>
        </w:rPr>
      </w:pPr>
      <w:r w:rsidRPr="00AD6F17">
        <w:rPr>
          <w:lang w:val="pt-PT"/>
        </w:rPr>
        <w:t xml:space="preserve">A mensuração será </w:t>
      </w:r>
      <w:r w:rsidR="00DE4B3C">
        <w:rPr>
          <w:lang w:val="pt-PT"/>
        </w:rPr>
        <w:t xml:space="preserve">feita sempre que o usuário clicar em sair do sistema, uma janela será aberta perguntando a nota de 0 a 10 para o sistema, as informações são </w:t>
      </w:r>
      <w:bookmarkStart w:id="3" w:name="_GoBack"/>
      <w:bookmarkEnd w:id="3"/>
      <w:r w:rsidR="00DE4B3C">
        <w:rPr>
          <w:lang w:val="pt-PT"/>
        </w:rPr>
        <w:t>armazenadas no banco de dados.</w:t>
      </w:r>
    </w:p>
    <w:p w:rsidR="00A04699" w:rsidRDefault="00DE4B3C" w:rsidP="00391F15">
      <w:pPr>
        <w:pStyle w:val="Fantastico"/>
        <w:jc w:val="center"/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576DD56E" wp14:editId="2BA1AE69">
            <wp:extent cx="3875810" cy="1606163"/>
            <wp:effectExtent l="19050" t="19050" r="10795" b="133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05" cy="161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582" w:rsidRDefault="009F7582" w:rsidP="006D6CD3">
      <w:pPr>
        <w:pStyle w:val="Fantastico"/>
        <w:rPr>
          <w:lang w:val="pt-PT"/>
        </w:rPr>
      </w:pPr>
    </w:p>
    <w:p w:rsidR="009F7582" w:rsidRDefault="00DD40E2" w:rsidP="00DD40E2">
      <w:pPr>
        <w:pStyle w:val="Fantastico"/>
        <w:ind w:firstLine="0"/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915770" cy="2297927"/>
            <wp:effectExtent l="19050" t="19050" r="8890" b="266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66" cy="2299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582" w:rsidRDefault="009F7582" w:rsidP="006D6CD3">
      <w:pPr>
        <w:pStyle w:val="Fantastico"/>
        <w:rPr>
          <w:lang w:val="pt-PT"/>
        </w:rPr>
      </w:pPr>
    </w:p>
    <w:p w:rsidR="009F7582" w:rsidRDefault="009F7582" w:rsidP="006D6CD3">
      <w:pPr>
        <w:pStyle w:val="Fantastico"/>
        <w:rPr>
          <w:lang w:val="pt-PT"/>
        </w:rPr>
      </w:pPr>
    </w:p>
    <w:p w:rsidR="00BD4F82" w:rsidRDefault="00BD4F82" w:rsidP="00BD4F82">
      <w:pPr>
        <w:pStyle w:val="Ttulo2"/>
        <w:rPr>
          <w:sz w:val="24"/>
        </w:rPr>
      </w:pPr>
      <w:r>
        <w:rPr>
          <w:sz w:val="24"/>
        </w:rPr>
        <w:t>Imagens do projeto</w:t>
      </w:r>
    </w:p>
    <w:p w:rsidR="00BD4F82" w:rsidRDefault="00BD4F82" w:rsidP="00BD4F82"/>
    <w:p w:rsidR="00BD4F82" w:rsidRPr="00BD4F82" w:rsidRDefault="00BD4F82" w:rsidP="00BD4F82">
      <w:pPr>
        <w:pStyle w:val="Fantastico"/>
        <w:rPr>
          <w:lang w:val="pt-PT"/>
        </w:rPr>
      </w:pPr>
      <w:r w:rsidRPr="00BD4F82">
        <w:rPr>
          <w:lang w:val="pt-PT"/>
        </w:rPr>
        <w:t>Todas</w:t>
      </w:r>
      <w:r>
        <w:rPr>
          <w:lang w:val="pt-PT"/>
        </w:rPr>
        <w:t xml:space="preserve"> as imagens externas como os ícones usados no sistema foram retiradas do site </w:t>
      </w:r>
      <w:hyperlink r:id="rId31" w:history="1">
        <w:r w:rsidRPr="001947B1">
          <w:rPr>
            <w:rStyle w:val="Hyperlink"/>
            <w:lang w:val="pt-PT"/>
          </w:rPr>
          <w:t>https://icons8.com.br</w:t>
        </w:r>
      </w:hyperlink>
      <w:r>
        <w:rPr>
          <w:lang w:val="pt-PT"/>
        </w:rPr>
        <w:t xml:space="preserve"> que fornece icones gratuitos para download, outras imagens foram criadas com recursos próprios do photoshop.</w:t>
      </w:r>
    </w:p>
    <w:p w:rsidR="009F7582" w:rsidRDefault="009F7582" w:rsidP="006D6CD3">
      <w:pPr>
        <w:pStyle w:val="Fantastico"/>
        <w:rPr>
          <w:lang w:val="pt-PT"/>
        </w:rPr>
      </w:pPr>
    </w:p>
    <w:p w:rsidR="009F7582" w:rsidRDefault="009F7582" w:rsidP="00BD4F82">
      <w:pPr>
        <w:pStyle w:val="Fantastico"/>
        <w:ind w:firstLine="0"/>
        <w:rPr>
          <w:lang w:val="pt-PT"/>
        </w:rPr>
      </w:pPr>
    </w:p>
    <w:p w:rsidR="009F7582" w:rsidRDefault="009F7582" w:rsidP="006D6CD3">
      <w:pPr>
        <w:pStyle w:val="Fantastico"/>
        <w:rPr>
          <w:lang w:val="pt-PT"/>
        </w:rPr>
      </w:pPr>
    </w:p>
    <w:p w:rsidR="009F7582" w:rsidRDefault="009F7582" w:rsidP="003C7D16">
      <w:pPr>
        <w:pStyle w:val="Fantastico"/>
        <w:ind w:firstLine="0"/>
        <w:rPr>
          <w:lang w:val="pt-PT"/>
        </w:rPr>
      </w:pPr>
    </w:p>
    <w:bookmarkEnd w:id="0"/>
    <w:bookmarkEnd w:id="1"/>
    <w:p w:rsidR="00D61D0D" w:rsidRDefault="00D61D0D"/>
    <w:sectPr w:rsidR="00D61D0D" w:rsidSect="0057428B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B65" w:rsidRDefault="007F1B65">
      <w:r>
        <w:separator/>
      </w:r>
    </w:p>
  </w:endnote>
  <w:endnote w:type="continuationSeparator" w:id="0">
    <w:p w:rsidR="007F1B65" w:rsidRDefault="007F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FE" w:rsidRDefault="004F2E2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401F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401FE" w:rsidRDefault="003401F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FE" w:rsidRDefault="003401F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FE" w:rsidRDefault="003401F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B65" w:rsidRDefault="007F1B65">
      <w:r>
        <w:separator/>
      </w:r>
    </w:p>
  </w:footnote>
  <w:footnote w:type="continuationSeparator" w:id="0">
    <w:p w:rsidR="007F1B65" w:rsidRDefault="007F1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FE" w:rsidRDefault="003401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FE" w:rsidRDefault="003401F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FE" w:rsidRDefault="003401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4FF53AA"/>
    <w:multiLevelType w:val="hybridMultilevel"/>
    <w:tmpl w:val="EDB85D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5BC1F7C"/>
    <w:multiLevelType w:val="hybridMultilevel"/>
    <w:tmpl w:val="5C9E6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E1643"/>
    <w:multiLevelType w:val="hybridMultilevel"/>
    <w:tmpl w:val="558892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3E299B"/>
    <w:multiLevelType w:val="hybridMultilevel"/>
    <w:tmpl w:val="C28E7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5D"/>
    <w:rsid w:val="00000751"/>
    <w:rsid w:val="000125E5"/>
    <w:rsid w:val="00015DCE"/>
    <w:rsid w:val="00035F5C"/>
    <w:rsid w:val="00037FAD"/>
    <w:rsid w:val="00064C58"/>
    <w:rsid w:val="000A2B70"/>
    <w:rsid w:val="000A303B"/>
    <w:rsid w:val="000A370B"/>
    <w:rsid w:val="000A494D"/>
    <w:rsid w:val="000A4E3A"/>
    <w:rsid w:val="000B181E"/>
    <w:rsid w:val="000C222A"/>
    <w:rsid w:val="000C659D"/>
    <w:rsid w:val="000C7A1D"/>
    <w:rsid w:val="000D0770"/>
    <w:rsid w:val="000D0EBB"/>
    <w:rsid w:val="000D1D43"/>
    <w:rsid w:val="000E0A1F"/>
    <w:rsid w:val="000F56B3"/>
    <w:rsid w:val="0010115A"/>
    <w:rsid w:val="001011BF"/>
    <w:rsid w:val="00105D07"/>
    <w:rsid w:val="00114040"/>
    <w:rsid w:val="0012191B"/>
    <w:rsid w:val="00133F5C"/>
    <w:rsid w:val="0014485A"/>
    <w:rsid w:val="00153E66"/>
    <w:rsid w:val="00170ED1"/>
    <w:rsid w:val="00171F95"/>
    <w:rsid w:val="00193045"/>
    <w:rsid w:val="00196CC7"/>
    <w:rsid w:val="001A311B"/>
    <w:rsid w:val="001A3FFA"/>
    <w:rsid w:val="001A51C0"/>
    <w:rsid w:val="001B51F8"/>
    <w:rsid w:val="001B786A"/>
    <w:rsid w:val="001E3A6C"/>
    <w:rsid w:val="001E568B"/>
    <w:rsid w:val="00204BCA"/>
    <w:rsid w:val="002100BD"/>
    <w:rsid w:val="002242B4"/>
    <w:rsid w:val="00233876"/>
    <w:rsid w:val="00234944"/>
    <w:rsid w:val="00241DDD"/>
    <w:rsid w:val="00243D8B"/>
    <w:rsid w:val="00252E48"/>
    <w:rsid w:val="00274F67"/>
    <w:rsid w:val="00294385"/>
    <w:rsid w:val="002A1086"/>
    <w:rsid w:val="002A18B9"/>
    <w:rsid w:val="002B5B19"/>
    <w:rsid w:val="002C1A6D"/>
    <w:rsid w:val="002C7996"/>
    <w:rsid w:val="002E0E70"/>
    <w:rsid w:val="002E493A"/>
    <w:rsid w:val="00304F05"/>
    <w:rsid w:val="00305F43"/>
    <w:rsid w:val="003077AA"/>
    <w:rsid w:val="0031317E"/>
    <w:rsid w:val="00321D35"/>
    <w:rsid w:val="003235F9"/>
    <w:rsid w:val="0033665C"/>
    <w:rsid w:val="003401FE"/>
    <w:rsid w:val="00340682"/>
    <w:rsid w:val="00345741"/>
    <w:rsid w:val="003501FF"/>
    <w:rsid w:val="00351D98"/>
    <w:rsid w:val="00356602"/>
    <w:rsid w:val="00375774"/>
    <w:rsid w:val="00384607"/>
    <w:rsid w:val="00391F15"/>
    <w:rsid w:val="003A25A2"/>
    <w:rsid w:val="003A2F5D"/>
    <w:rsid w:val="003A372B"/>
    <w:rsid w:val="003A5A2A"/>
    <w:rsid w:val="003B2783"/>
    <w:rsid w:val="003B5F5A"/>
    <w:rsid w:val="003B7C46"/>
    <w:rsid w:val="003C4F46"/>
    <w:rsid w:val="003C7D16"/>
    <w:rsid w:val="003D08D5"/>
    <w:rsid w:val="003D7B9B"/>
    <w:rsid w:val="003E24BD"/>
    <w:rsid w:val="003F6FA8"/>
    <w:rsid w:val="00403A4C"/>
    <w:rsid w:val="00425999"/>
    <w:rsid w:val="00425B9F"/>
    <w:rsid w:val="004304CE"/>
    <w:rsid w:val="00431E7D"/>
    <w:rsid w:val="004335B3"/>
    <w:rsid w:val="00437FAA"/>
    <w:rsid w:val="004505FF"/>
    <w:rsid w:val="00454DC3"/>
    <w:rsid w:val="0045638A"/>
    <w:rsid w:val="00460525"/>
    <w:rsid w:val="0046781B"/>
    <w:rsid w:val="004871F9"/>
    <w:rsid w:val="004B222E"/>
    <w:rsid w:val="004B3311"/>
    <w:rsid w:val="004D6534"/>
    <w:rsid w:val="004E1676"/>
    <w:rsid w:val="004F2E2E"/>
    <w:rsid w:val="00502E67"/>
    <w:rsid w:val="00512860"/>
    <w:rsid w:val="005143EC"/>
    <w:rsid w:val="00521900"/>
    <w:rsid w:val="00523F42"/>
    <w:rsid w:val="0052652E"/>
    <w:rsid w:val="005319EC"/>
    <w:rsid w:val="00541288"/>
    <w:rsid w:val="0055245C"/>
    <w:rsid w:val="0055793A"/>
    <w:rsid w:val="00562DCB"/>
    <w:rsid w:val="005700DB"/>
    <w:rsid w:val="0057428B"/>
    <w:rsid w:val="00591F52"/>
    <w:rsid w:val="005A4575"/>
    <w:rsid w:val="005B6067"/>
    <w:rsid w:val="005D3E59"/>
    <w:rsid w:val="005E3114"/>
    <w:rsid w:val="005E70E7"/>
    <w:rsid w:val="00614279"/>
    <w:rsid w:val="006176E8"/>
    <w:rsid w:val="00620F18"/>
    <w:rsid w:val="0063605E"/>
    <w:rsid w:val="00672CC0"/>
    <w:rsid w:val="006754EB"/>
    <w:rsid w:val="00682E16"/>
    <w:rsid w:val="00683164"/>
    <w:rsid w:val="00696A15"/>
    <w:rsid w:val="006C121D"/>
    <w:rsid w:val="006D6CD3"/>
    <w:rsid w:val="006E57CA"/>
    <w:rsid w:val="006E6817"/>
    <w:rsid w:val="006F1100"/>
    <w:rsid w:val="006F2BED"/>
    <w:rsid w:val="00700E2C"/>
    <w:rsid w:val="00704A71"/>
    <w:rsid w:val="00706318"/>
    <w:rsid w:val="007078EF"/>
    <w:rsid w:val="00726395"/>
    <w:rsid w:val="0072727C"/>
    <w:rsid w:val="007318BC"/>
    <w:rsid w:val="007367BF"/>
    <w:rsid w:val="007374D4"/>
    <w:rsid w:val="00741DFA"/>
    <w:rsid w:val="00747001"/>
    <w:rsid w:val="0075031D"/>
    <w:rsid w:val="00753513"/>
    <w:rsid w:val="00774597"/>
    <w:rsid w:val="00774F08"/>
    <w:rsid w:val="00777756"/>
    <w:rsid w:val="00784CF3"/>
    <w:rsid w:val="007869B5"/>
    <w:rsid w:val="0079059C"/>
    <w:rsid w:val="007A7AC1"/>
    <w:rsid w:val="007B0C5D"/>
    <w:rsid w:val="007B1566"/>
    <w:rsid w:val="007B3C59"/>
    <w:rsid w:val="007B4E70"/>
    <w:rsid w:val="007B6B5D"/>
    <w:rsid w:val="007D32B6"/>
    <w:rsid w:val="007D3629"/>
    <w:rsid w:val="007F1972"/>
    <w:rsid w:val="007F1B65"/>
    <w:rsid w:val="007F20E6"/>
    <w:rsid w:val="007F2888"/>
    <w:rsid w:val="008033EF"/>
    <w:rsid w:val="008050E0"/>
    <w:rsid w:val="00805ABF"/>
    <w:rsid w:val="008167FD"/>
    <w:rsid w:val="00827F2F"/>
    <w:rsid w:val="00833E24"/>
    <w:rsid w:val="008546B5"/>
    <w:rsid w:val="008559AC"/>
    <w:rsid w:val="008643D4"/>
    <w:rsid w:val="0087339F"/>
    <w:rsid w:val="00880587"/>
    <w:rsid w:val="00895750"/>
    <w:rsid w:val="00897313"/>
    <w:rsid w:val="008A6F00"/>
    <w:rsid w:val="008B14A4"/>
    <w:rsid w:val="008C1682"/>
    <w:rsid w:val="008D2837"/>
    <w:rsid w:val="008D41A4"/>
    <w:rsid w:val="008E29EF"/>
    <w:rsid w:val="008E4BB8"/>
    <w:rsid w:val="008F7620"/>
    <w:rsid w:val="009348B8"/>
    <w:rsid w:val="009407A9"/>
    <w:rsid w:val="00943550"/>
    <w:rsid w:val="00951559"/>
    <w:rsid w:val="0095299D"/>
    <w:rsid w:val="009540D2"/>
    <w:rsid w:val="00964F74"/>
    <w:rsid w:val="00972E24"/>
    <w:rsid w:val="009742BD"/>
    <w:rsid w:val="0097680F"/>
    <w:rsid w:val="00985531"/>
    <w:rsid w:val="009871B8"/>
    <w:rsid w:val="00992CD8"/>
    <w:rsid w:val="00997225"/>
    <w:rsid w:val="009B105E"/>
    <w:rsid w:val="009C10C5"/>
    <w:rsid w:val="009C2041"/>
    <w:rsid w:val="009C75CF"/>
    <w:rsid w:val="009D6087"/>
    <w:rsid w:val="009F7582"/>
    <w:rsid w:val="009F7C49"/>
    <w:rsid w:val="00A04699"/>
    <w:rsid w:val="00A36726"/>
    <w:rsid w:val="00A37967"/>
    <w:rsid w:val="00A37CC1"/>
    <w:rsid w:val="00A40170"/>
    <w:rsid w:val="00A423FE"/>
    <w:rsid w:val="00A433AC"/>
    <w:rsid w:val="00A53768"/>
    <w:rsid w:val="00A64822"/>
    <w:rsid w:val="00A6613D"/>
    <w:rsid w:val="00A710A2"/>
    <w:rsid w:val="00A717F1"/>
    <w:rsid w:val="00A77948"/>
    <w:rsid w:val="00A80820"/>
    <w:rsid w:val="00A87583"/>
    <w:rsid w:val="00A8789B"/>
    <w:rsid w:val="00A96912"/>
    <w:rsid w:val="00AA5CFA"/>
    <w:rsid w:val="00AB043C"/>
    <w:rsid w:val="00AB3629"/>
    <w:rsid w:val="00AB3B60"/>
    <w:rsid w:val="00AB51D6"/>
    <w:rsid w:val="00AC253E"/>
    <w:rsid w:val="00AD2A9F"/>
    <w:rsid w:val="00AD6F17"/>
    <w:rsid w:val="00AE1576"/>
    <w:rsid w:val="00AF52BD"/>
    <w:rsid w:val="00AF7372"/>
    <w:rsid w:val="00B01D59"/>
    <w:rsid w:val="00B1371A"/>
    <w:rsid w:val="00B152FE"/>
    <w:rsid w:val="00B16E1E"/>
    <w:rsid w:val="00B25938"/>
    <w:rsid w:val="00B30AA9"/>
    <w:rsid w:val="00B42045"/>
    <w:rsid w:val="00B44955"/>
    <w:rsid w:val="00B51E44"/>
    <w:rsid w:val="00B53711"/>
    <w:rsid w:val="00B8317D"/>
    <w:rsid w:val="00B94DDD"/>
    <w:rsid w:val="00B969ED"/>
    <w:rsid w:val="00BA61FD"/>
    <w:rsid w:val="00BD4F82"/>
    <w:rsid w:val="00BD761F"/>
    <w:rsid w:val="00BE12F6"/>
    <w:rsid w:val="00BE5D49"/>
    <w:rsid w:val="00BF61C3"/>
    <w:rsid w:val="00BF7A40"/>
    <w:rsid w:val="00C05AC4"/>
    <w:rsid w:val="00C32659"/>
    <w:rsid w:val="00C528BD"/>
    <w:rsid w:val="00C55468"/>
    <w:rsid w:val="00C62EE0"/>
    <w:rsid w:val="00C65336"/>
    <w:rsid w:val="00C70D42"/>
    <w:rsid w:val="00C710B5"/>
    <w:rsid w:val="00C91CCA"/>
    <w:rsid w:val="00C92584"/>
    <w:rsid w:val="00CA771E"/>
    <w:rsid w:val="00CB483D"/>
    <w:rsid w:val="00CC09E7"/>
    <w:rsid w:val="00CC1F20"/>
    <w:rsid w:val="00CC340E"/>
    <w:rsid w:val="00CC49E5"/>
    <w:rsid w:val="00CC5098"/>
    <w:rsid w:val="00CE09F8"/>
    <w:rsid w:val="00CE1759"/>
    <w:rsid w:val="00CF0CCF"/>
    <w:rsid w:val="00CF419E"/>
    <w:rsid w:val="00D33570"/>
    <w:rsid w:val="00D42099"/>
    <w:rsid w:val="00D54B09"/>
    <w:rsid w:val="00D55542"/>
    <w:rsid w:val="00D61D0D"/>
    <w:rsid w:val="00D62A6B"/>
    <w:rsid w:val="00D73DF3"/>
    <w:rsid w:val="00D833B6"/>
    <w:rsid w:val="00D950E9"/>
    <w:rsid w:val="00D957E4"/>
    <w:rsid w:val="00DA054C"/>
    <w:rsid w:val="00DA7FA2"/>
    <w:rsid w:val="00DC6271"/>
    <w:rsid w:val="00DC6FD1"/>
    <w:rsid w:val="00DD2DD8"/>
    <w:rsid w:val="00DD40E2"/>
    <w:rsid w:val="00DE0B8D"/>
    <w:rsid w:val="00DE3D78"/>
    <w:rsid w:val="00DE4B3C"/>
    <w:rsid w:val="00DE5390"/>
    <w:rsid w:val="00DE73BB"/>
    <w:rsid w:val="00E01C39"/>
    <w:rsid w:val="00E07E9E"/>
    <w:rsid w:val="00E150FA"/>
    <w:rsid w:val="00E4078F"/>
    <w:rsid w:val="00E508E6"/>
    <w:rsid w:val="00E52429"/>
    <w:rsid w:val="00E57689"/>
    <w:rsid w:val="00E810BB"/>
    <w:rsid w:val="00E81F24"/>
    <w:rsid w:val="00E820EB"/>
    <w:rsid w:val="00E863CC"/>
    <w:rsid w:val="00E90DE2"/>
    <w:rsid w:val="00E97999"/>
    <w:rsid w:val="00EA6EAE"/>
    <w:rsid w:val="00EB1F00"/>
    <w:rsid w:val="00EC0A8E"/>
    <w:rsid w:val="00ED454B"/>
    <w:rsid w:val="00EE794C"/>
    <w:rsid w:val="00F071AD"/>
    <w:rsid w:val="00F32962"/>
    <w:rsid w:val="00F428AF"/>
    <w:rsid w:val="00F52FBF"/>
    <w:rsid w:val="00F63FC1"/>
    <w:rsid w:val="00F66E97"/>
    <w:rsid w:val="00F701FF"/>
    <w:rsid w:val="00F71BCC"/>
    <w:rsid w:val="00F728CE"/>
    <w:rsid w:val="00FA4C04"/>
    <w:rsid w:val="00FA5D87"/>
    <w:rsid w:val="00FA66E8"/>
    <w:rsid w:val="00FB0655"/>
    <w:rsid w:val="00FB43AB"/>
    <w:rsid w:val="00FB518C"/>
    <w:rsid w:val="00FC7E1A"/>
    <w:rsid w:val="00FD0DE8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8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57428B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7428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7428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7428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7428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7428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7428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7428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7428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7428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428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7428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57428B"/>
    <w:pPr>
      <w:ind w:left="900" w:hanging="900"/>
    </w:pPr>
  </w:style>
  <w:style w:type="paragraph" w:styleId="Sumrio1">
    <w:name w:val="toc 1"/>
    <w:basedOn w:val="Normal"/>
    <w:next w:val="Normal"/>
    <w:uiPriority w:val="39"/>
    <w:rsid w:val="0057428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7428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57428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57428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57428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7428B"/>
  </w:style>
  <w:style w:type="paragraph" w:customStyle="1" w:styleId="Tabletext">
    <w:name w:val="Tabletext"/>
    <w:basedOn w:val="Normal"/>
    <w:rsid w:val="0057428B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57428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7428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7428B"/>
    <w:pPr>
      <w:ind w:left="720" w:hanging="432"/>
    </w:pPr>
  </w:style>
  <w:style w:type="paragraph" w:customStyle="1" w:styleId="Bullet2">
    <w:name w:val="Bullet2"/>
    <w:basedOn w:val="Normal"/>
    <w:rsid w:val="0057428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57428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57428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7428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7428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428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428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428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7428B"/>
    <w:pPr>
      <w:ind w:left="600"/>
    </w:pPr>
  </w:style>
  <w:style w:type="paragraph" w:styleId="Sumrio5">
    <w:name w:val="toc 5"/>
    <w:basedOn w:val="Normal"/>
    <w:next w:val="Normal"/>
    <w:autoRedefine/>
    <w:semiHidden/>
    <w:rsid w:val="0057428B"/>
    <w:pPr>
      <w:ind w:left="800"/>
    </w:pPr>
  </w:style>
  <w:style w:type="paragraph" w:styleId="Sumrio6">
    <w:name w:val="toc 6"/>
    <w:basedOn w:val="Normal"/>
    <w:next w:val="Normal"/>
    <w:autoRedefine/>
    <w:semiHidden/>
    <w:rsid w:val="0057428B"/>
    <w:pPr>
      <w:ind w:left="1000"/>
    </w:pPr>
  </w:style>
  <w:style w:type="paragraph" w:styleId="Sumrio7">
    <w:name w:val="toc 7"/>
    <w:basedOn w:val="Normal"/>
    <w:next w:val="Normal"/>
    <w:autoRedefine/>
    <w:semiHidden/>
    <w:rsid w:val="0057428B"/>
    <w:pPr>
      <w:ind w:left="1200"/>
    </w:pPr>
  </w:style>
  <w:style w:type="paragraph" w:styleId="Sumrio8">
    <w:name w:val="toc 8"/>
    <w:basedOn w:val="Normal"/>
    <w:next w:val="Normal"/>
    <w:autoRedefine/>
    <w:semiHidden/>
    <w:rsid w:val="0057428B"/>
    <w:pPr>
      <w:ind w:left="1400"/>
    </w:pPr>
  </w:style>
  <w:style w:type="paragraph" w:styleId="Sumrio9">
    <w:name w:val="toc 9"/>
    <w:basedOn w:val="Normal"/>
    <w:next w:val="Normal"/>
    <w:autoRedefine/>
    <w:semiHidden/>
    <w:rsid w:val="0057428B"/>
    <w:pPr>
      <w:ind w:left="1600"/>
    </w:pPr>
  </w:style>
  <w:style w:type="paragraph" w:styleId="Corpodetexto2">
    <w:name w:val="Body Text 2"/>
    <w:basedOn w:val="Normal"/>
    <w:semiHidden/>
    <w:rsid w:val="0057428B"/>
    <w:rPr>
      <w:i/>
      <w:color w:val="0000FF"/>
    </w:rPr>
  </w:style>
  <w:style w:type="paragraph" w:styleId="Recuodecorpodetexto">
    <w:name w:val="Body Text Indent"/>
    <w:basedOn w:val="Normal"/>
    <w:semiHidden/>
    <w:rsid w:val="0057428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7428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428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7428B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sid w:val="0057428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5B60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ckemailwithname">
    <w:name w:val="blockemailwithname"/>
    <w:basedOn w:val="Fontepargpadro"/>
    <w:rsid w:val="008B14A4"/>
  </w:style>
  <w:style w:type="character" w:customStyle="1" w:styleId="CorpodetextoChar">
    <w:name w:val="Corpo de texto Char"/>
    <w:basedOn w:val="Fontepargpadro"/>
    <w:link w:val="Corpodetexto"/>
    <w:semiHidden/>
    <w:rsid w:val="00C05AC4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C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CCA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F74"/>
    <w:pPr>
      <w:ind w:left="720"/>
      <w:contextualSpacing/>
    </w:pPr>
  </w:style>
  <w:style w:type="paragraph" w:customStyle="1" w:styleId="Fantastico">
    <w:name w:val="Fantastico"/>
    <w:basedOn w:val="Normal"/>
    <w:qFormat/>
    <w:rsid w:val="003E24BD"/>
    <w:pPr>
      <w:widowControl/>
      <w:spacing w:line="360" w:lineRule="auto"/>
      <w:ind w:firstLine="709"/>
      <w:jc w:val="both"/>
    </w:pPr>
    <w:rPr>
      <w:rFonts w:ascii="Arial" w:eastAsiaTheme="minorHAnsi" w:hAnsi="Arial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EE794C"/>
    <w:rPr>
      <w:rFonts w:ascii="Arial" w:hAnsi="Arial"/>
      <w:b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8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57428B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7428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7428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7428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7428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7428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7428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7428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7428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7428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428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7428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57428B"/>
    <w:pPr>
      <w:ind w:left="900" w:hanging="900"/>
    </w:pPr>
  </w:style>
  <w:style w:type="paragraph" w:styleId="Sumrio1">
    <w:name w:val="toc 1"/>
    <w:basedOn w:val="Normal"/>
    <w:next w:val="Normal"/>
    <w:uiPriority w:val="39"/>
    <w:rsid w:val="0057428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7428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57428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57428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57428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7428B"/>
  </w:style>
  <w:style w:type="paragraph" w:customStyle="1" w:styleId="Tabletext">
    <w:name w:val="Tabletext"/>
    <w:basedOn w:val="Normal"/>
    <w:rsid w:val="0057428B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57428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7428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7428B"/>
    <w:pPr>
      <w:ind w:left="720" w:hanging="432"/>
    </w:pPr>
  </w:style>
  <w:style w:type="paragraph" w:customStyle="1" w:styleId="Bullet2">
    <w:name w:val="Bullet2"/>
    <w:basedOn w:val="Normal"/>
    <w:rsid w:val="0057428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57428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57428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7428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7428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428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428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428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7428B"/>
    <w:pPr>
      <w:ind w:left="600"/>
    </w:pPr>
  </w:style>
  <w:style w:type="paragraph" w:styleId="Sumrio5">
    <w:name w:val="toc 5"/>
    <w:basedOn w:val="Normal"/>
    <w:next w:val="Normal"/>
    <w:autoRedefine/>
    <w:semiHidden/>
    <w:rsid w:val="0057428B"/>
    <w:pPr>
      <w:ind w:left="800"/>
    </w:pPr>
  </w:style>
  <w:style w:type="paragraph" w:styleId="Sumrio6">
    <w:name w:val="toc 6"/>
    <w:basedOn w:val="Normal"/>
    <w:next w:val="Normal"/>
    <w:autoRedefine/>
    <w:semiHidden/>
    <w:rsid w:val="0057428B"/>
    <w:pPr>
      <w:ind w:left="1000"/>
    </w:pPr>
  </w:style>
  <w:style w:type="paragraph" w:styleId="Sumrio7">
    <w:name w:val="toc 7"/>
    <w:basedOn w:val="Normal"/>
    <w:next w:val="Normal"/>
    <w:autoRedefine/>
    <w:semiHidden/>
    <w:rsid w:val="0057428B"/>
    <w:pPr>
      <w:ind w:left="1200"/>
    </w:pPr>
  </w:style>
  <w:style w:type="paragraph" w:styleId="Sumrio8">
    <w:name w:val="toc 8"/>
    <w:basedOn w:val="Normal"/>
    <w:next w:val="Normal"/>
    <w:autoRedefine/>
    <w:semiHidden/>
    <w:rsid w:val="0057428B"/>
    <w:pPr>
      <w:ind w:left="1400"/>
    </w:pPr>
  </w:style>
  <w:style w:type="paragraph" w:styleId="Sumrio9">
    <w:name w:val="toc 9"/>
    <w:basedOn w:val="Normal"/>
    <w:next w:val="Normal"/>
    <w:autoRedefine/>
    <w:semiHidden/>
    <w:rsid w:val="0057428B"/>
    <w:pPr>
      <w:ind w:left="1600"/>
    </w:pPr>
  </w:style>
  <w:style w:type="paragraph" w:styleId="Corpodetexto2">
    <w:name w:val="Body Text 2"/>
    <w:basedOn w:val="Normal"/>
    <w:semiHidden/>
    <w:rsid w:val="0057428B"/>
    <w:rPr>
      <w:i/>
      <w:color w:val="0000FF"/>
    </w:rPr>
  </w:style>
  <w:style w:type="paragraph" w:styleId="Recuodecorpodetexto">
    <w:name w:val="Body Text Indent"/>
    <w:basedOn w:val="Normal"/>
    <w:semiHidden/>
    <w:rsid w:val="0057428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7428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428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7428B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sid w:val="0057428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5B60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ckemailwithname">
    <w:name w:val="blockemailwithname"/>
    <w:basedOn w:val="Fontepargpadro"/>
    <w:rsid w:val="008B14A4"/>
  </w:style>
  <w:style w:type="character" w:customStyle="1" w:styleId="CorpodetextoChar">
    <w:name w:val="Corpo de texto Char"/>
    <w:basedOn w:val="Fontepargpadro"/>
    <w:link w:val="Corpodetexto"/>
    <w:semiHidden/>
    <w:rsid w:val="00C05AC4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C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CCA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F74"/>
    <w:pPr>
      <w:ind w:left="720"/>
      <w:contextualSpacing/>
    </w:pPr>
  </w:style>
  <w:style w:type="paragraph" w:customStyle="1" w:styleId="Fantastico">
    <w:name w:val="Fantastico"/>
    <w:basedOn w:val="Normal"/>
    <w:qFormat/>
    <w:rsid w:val="003E24BD"/>
    <w:pPr>
      <w:widowControl/>
      <w:spacing w:line="360" w:lineRule="auto"/>
      <w:ind w:firstLine="709"/>
      <w:jc w:val="both"/>
    </w:pPr>
    <w:rPr>
      <w:rFonts w:ascii="Arial" w:eastAsiaTheme="minorHAnsi" w:hAnsi="Arial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EE794C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s://icons8.com.br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emplates\rup_sd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23FCD-0D55-496F-B7AA-DCC0E8DC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</Template>
  <TotalTime>484</TotalTime>
  <Pages>1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Desenvolvimento de Software</vt:lpstr>
    </vt:vector>
  </TitlesOfParts>
  <Company>&lt;Universo&gt;</Company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</dc:title>
  <dc:subject>&lt;Nome do Projeto&gt;</dc:subject>
  <dc:creator>Jarley P. Nobrega</dc:creator>
  <cp:lastModifiedBy>Q6600</cp:lastModifiedBy>
  <cp:revision>105</cp:revision>
  <cp:lastPrinted>2010-02-23T16:57:00Z</cp:lastPrinted>
  <dcterms:created xsi:type="dcterms:W3CDTF">2018-01-07T17:08:00Z</dcterms:created>
  <dcterms:modified xsi:type="dcterms:W3CDTF">2018-01-08T01:24:00Z</dcterms:modified>
</cp:coreProperties>
</file>